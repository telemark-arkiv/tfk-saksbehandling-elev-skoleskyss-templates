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EA136C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EA136C">
              <w:rPr>
                <w:sz w:val="21"/>
                <w:szCs w:val="21"/>
              </w:rPr>
              <w:t>{</w:t>
            </w:r>
            <w:proofErr w:type="gramStart"/>
            <w:r w:rsidRPr="00EA136C">
              <w:rPr>
                <w:sz w:val="21"/>
                <w:szCs w:val="21"/>
              </w:rPr>
              <w:t>navn</w:t>
            </w:r>
            <w:proofErr w:type="gramEnd"/>
            <w:r w:rsidRPr="00EA136C">
              <w:rPr>
                <w:sz w:val="21"/>
                <w:szCs w:val="21"/>
              </w:rPr>
              <w:t>}</w:t>
            </w:r>
          </w:p>
          <w:p w14:paraId="1FDE2641" w14:textId="77777777" w:rsidR="00237AD8" w:rsidRPr="00EA136C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EA136C">
              <w:rPr>
                <w:sz w:val="21"/>
                <w:szCs w:val="21"/>
              </w:rPr>
              <w:t>{</w:t>
            </w:r>
            <w:proofErr w:type="gramStart"/>
            <w:r w:rsidRPr="00EA136C">
              <w:rPr>
                <w:sz w:val="21"/>
                <w:szCs w:val="21"/>
              </w:rPr>
              <w:t>adresse</w:t>
            </w:r>
            <w:proofErr w:type="gramEnd"/>
            <w:r w:rsidRPr="00EA136C">
              <w:rPr>
                <w:sz w:val="21"/>
                <w:szCs w:val="21"/>
              </w:rPr>
              <w:t>}</w:t>
            </w:r>
          </w:p>
          <w:p w14:paraId="74265C82" w14:textId="02313828" w:rsidR="000B7E1C" w:rsidRPr="00EA136C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EA136C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EA136C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EA136C">
              <w:rPr>
                <w:sz w:val="21"/>
                <w:szCs w:val="21"/>
              </w:rPr>
              <w:t>} {poststed}</w:t>
            </w:r>
            <w:r w:rsidR="0055376B" w:rsidRPr="00EA136C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7AF24392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EA136C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EA136C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CDF2978" w14:textId="77777777" w:rsidR="00AB613D" w:rsidRDefault="00AB613D" w:rsidP="00AB613D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Deres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dato: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dato}</w:t>
            </w:r>
          </w:p>
          <w:p w14:paraId="74265C88" w14:textId="1846DBB4" w:rsidR="0055376B" w:rsidRPr="00AB613D" w:rsidRDefault="00AB613D" w:rsidP="00AB613D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Vår dato:     {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datoSoknad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bookmarkStart w:id="3" w:name="_GoBack"/>
            <w:bookmarkEnd w:id="3"/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2D22B9E1" w:rsidR="00237AD8" w:rsidRPr="00821274" w:rsidRDefault="0061137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Foreløpig svar på søknad om fri skoleskyss </w:t>
      </w:r>
      <w:r w:rsidR="00237AD8">
        <w:rPr>
          <w:rFonts w:eastAsiaTheme="minorEastAsia" w:cstheme="minorBidi"/>
          <w:bCs/>
          <w:color w:val="auto"/>
          <w:szCs w:val="34"/>
        </w:rPr>
        <w:t>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35887658" w14:textId="11E252D5" w:rsidR="006B0F66" w:rsidRPr="00EA136C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>Vi har mottatt søknaden din om fri skoleskyss med kollektivtilbudet.</w:t>
      </w:r>
      <w:r w:rsidR="006B0F66" w:rsidRPr="00EA136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1DB894" w14:textId="77777777" w:rsidR="00CE44F6" w:rsidRPr="00EA136C" w:rsidRDefault="00CE44F6" w:rsidP="00CE44F6">
      <w:pPr>
        <w:rPr>
          <w:rFonts w:asciiTheme="minorHAnsi" w:hAnsiTheme="minorHAnsi" w:cstheme="minorHAnsi"/>
          <w:sz w:val="20"/>
          <w:szCs w:val="20"/>
        </w:rPr>
      </w:pPr>
    </w:p>
    <w:p w14:paraId="26060197" w14:textId="3A681541" w:rsidR="00CE44F6" w:rsidRPr="00EA136C" w:rsidRDefault="00CE44F6" w:rsidP="00CE44F6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Du har oppgitt i søknaden din at du har </w:t>
      </w:r>
      <w:r w:rsidRPr="00EA136C">
        <w:rPr>
          <w:rFonts w:asciiTheme="minorHAnsi" w:hAnsiTheme="minorHAnsi" w:cstheme="minorHAnsi"/>
          <w:b/>
          <w:sz w:val="20"/>
          <w:szCs w:val="20"/>
        </w:rPr>
        <w:t>delt bosted</w:t>
      </w:r>
      <w:r w:rsidRPr="00EA136C">
        <w:rPr>
          <w:rFonts w:asciiTheme="minorHAnsi" w:hAnsiTheme="minorHAnsi" w:cstheme="minorHAnsi"/>
          <w:sz w:val="20"/>
          <w:szCs w:val="20"/>
        </w:rPr>
        <w:t>. Søknaden din vil ikke bli behandlet før du har ette</w:t>
      </w:r>
      <w:r w:rsidR="00CD3514" w:rsidRPr="00EA136C">
        <w:rPr>
          <w:rFonts w:asciiTheme="minorHAnsi" w:hAnsiTheme="minorHAnsi" w:cstheme="minorHAnsi"/>
          <w:sz w:val="20"/>
          <w:szCs w:val="20"/>
        </w:rPr>
        <w:t xml:space="preserve">rsendt </w:t>
      </w:r>
      <w:r w:rsidRPr="00EA136C">
        <w:rPr>
          <w:rFonts w:asciiTheme="minorHAnsi" w:hAnsiTheme="minorHAnsi" w:cstheme="minorHAnsi"/>
          <w:sz w:val="20"/>
          <w:szCs w:val="20"/>
        </w:rPr>
        <w:t>dokumentasjon</w:t>
      </w:r>
      <w:r w:rsidR="00CD3514" w:rsidRPr="00EA136C">
        <w:rPr>
          <w:rFonts w:asciiTheme="minorHAnsi" w:hAnsiTheme="minorHAnsi" w:cstheme="minorHAnsi"/>
          <w:sz w:val="20"/>
          <w:szCs w:val="20"/>
        </w:rPr>
        <w:t xml:space="preserve"> på dette</w:t>
      </w:r>
      <w:r w:rsidRPr="00EA136C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F77BC32" w14:textId="77777777" w:rsidR="00CE44F6" w:rsidRPr="00EA136C" w:rsidRDefault="00CE44F6" w:rsidP="00CE44F6">
      <w:pPr>
        <w:rPr>
          <w:rFonts w:asciiTheme="minorHAnsi" w:hAnsiTheme="minorHAnsi" w:cstheme="minorHAnsi"/>
          <w:sz w:val="20"/>
          <w:szCs w:val="20"/>
        </w:rPr>
      </w:pPr>
    </w:p>
    <w:p w14:paraId="29ED33C8" w14:textId="5628649D" w:rsidR="00CE44F6" w:rsidRPr="00EA136C" w:rsidRDefault="00CE44F6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66C46CBF" w14:textId="188CBBAC" w:rsidR="00E02030" w:rsidRPr="00EA136C" w:rsidRDefault="008F2A94" w:rsidP="00E02030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Dette må du gjøre</w:t>
      </w:r>
    </w:p>
    <w:p w14:paraId="3274EFF4" w14:textId="5D5148A9" w:rsidR="008F2A94" w:rsidRPr="00EA136C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Du må sende inn bekreftelse for delt bosted med begge foresattes navn, adresse og underskrift. </w:t>
      </w:r>
      <w:r w:rsidR="005071D0" w:rsidRPr="00EA136C">
        <w:rPr>
          <w:rFonts w:asciiTheme="minorHAnsi" w:hAnsiTheme="minorHAnsi" w:cstheme="minorHAnsi"/>
          <w:sz w:val="20"/>
          <w:szCs w:val="20"/>
        </w:rPr>
        <w:t xml:space="preserve">Det må fremgå av dokumentasjonen hvor du bor når (turnus). </w:t>
      </w:r>
    </w:p>
    <w:p w14:paraId="125D71A2" w14:textId="77777777" w:rsidR="005071D0" w:rsidRPr="00EA136C" w:rsidRDefault="005071D0" w:rsidP="007E101A">
      <w:pPr>
        <w:rPr>
          <w:rFonts w:asciiTheme="minorHAnsi" w:hAnsiTheme="minorHAnsi" w:cstheme="minorHAnsi"/>
          <w:sz w:val="20"/>
          <w:szCs w:val="20"/>
        </w:rPr>
      </w:pPr>
    </w:p>
    <w:p w14:paraId="07E48974" w14:textId="77777777" w:rsidR="007E101A" w:rsidRPr="00EA136C" w:rsidRDefault="007E101A" w:rsidP="007E101A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Hvis du ikke sender inn nødvendig dokumentasjon innen 3 uker vil du få avslag på søknaden din. </w:t>
      </w:r>
    </w:p>
    <w:p w14:paraId="4B2637DC" w14:textId="77777777" w:rsidR="008F2A94" w:rsidRPr="00EA136C" w:rsidRDefault="008F2A94" w:rsidP="008F2A94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Hvor skal du sende dokumentasjonen?</w:t>
      </w:r>
    </w:p>
    <w:p w14:paraId="33EB0A48" w14:textId="77777777" w:rsidR="00CD3514" w:rsidRPr="00EA136C" w:rsidRDefault="00CD3514" w:rsidP="00CD351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EA136C">
        <w:rPr>
          <w:rFonts w:asciiTheme="minorHAnsi" w:hAnsiTheme="minorHAnsi" w:cstheme="minorHAnsi"/>
          <w:color w:val="auto"/>
          <w:sz w:val="20"/>
          <w:szCs w:val="20"/>
        </w:rPr>
        <w:t xml:space="preserve">Du kan velge om du vil sende dokumentasjonen på epost eller i posten.  </w:t>
      </w:r>
    </w:p>
    <w:p w14:paraId="7737D509" w14:textId="77777777" w:rsidR="00770F8A" w:rsidRPr="00EA136C" w:rsidRDefault="00770F8A" w:rsidP="00770F8A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EA136C">
        <w:rPr>
          <w:rFonts w:asciiTheme="minorHAnsi" w:hAnsiTheme="minorHAnsi" w:cstheme="minorHAnsi"/>
          <w:color w:val="auto"/>
          <w:sz w:val="20"/>
          <w:szCs w:val="20"/>
        </w:rPr>
        <w:t xml:space="preserve">Epost: </w:t>
      </w:r>
      <w:hyperlink r:id="rId12" w:history="1">
        <w:r w:rsidRPr="00EA136C">
          <w:rPr>
            <w:rStyle w:val="Hyperkobling"/>
            <w:rFonts w:asciiTheme="minorHAnsi" w:hAnsiTheme="minorHAnsi" w:cstheme="minorHAnsi"/>
            <w:color w:val="auto"/>
            <w:sz w:val="20"/>
            <w:szCs w:val="20"/>
            <w:u w:val="none"/>
          </w:rPr>
          <w:t>skoleskyss@t-fk.no</w:t>
        </w:r>
      </w:hyperlink>
      <w:r w:rsidRPr="00EA136C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</w:p>
    <w:p w14:paraId="33F4BE4B" w14:textId="77777777" w:rsidR="00770F8A" w:rsidRPr="00EA136C" w:rsidRDefault="00770F8A" w:rsidP="00770F8A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EA136C">
        <w:rPr>
          <w:rFonts w:asciiTheme="minorHAnsi" w:hAnsiTheme="minorHAnsi" w:cstheme="minorHAnsi"/>
          <w:color w:val="auto"/>
          <w:sz w:val="20"/>
          <w:szCs w:val="20"/>
        </w:rPr>
        <w:t>Post: Telemark fylkeskommune, Postboks 2844, 3702 Skien. Konvolutten merkes med «Skoleskyss».</w:t>
      </w:r>
    </w:p>
    <w:p w14:paraId="4F351F2F" w14:textId="77777777" w:rsidR="00770F8A" w:rsidRPr="00AD033B" w:rsidRDefault="00770F8A" w:rsidP="00770F8A">
      <w:pPr>
        <w:rPr>
          <w:rFonts w:ascii="Calibri" w:hAnsi="Calibri"/>
          <w:color w:val="auto"/>
          <w:sz w:val="20"/>
          <w:szCs w:val="20"/>
        </w:rPr>
      </w:pPr>
    </w:p>
    <w:p w14:paraId="43FA230B" w14:textId="0CBDF3F2" w:rsidR="00770F8A" w:rsidRPr="00EA136C" w:rsidRDefault="0047349C" w:rsidP="00770F8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Merk dokumentasjonen med ditt</w:t>
      </w:r>
      <w:r w:rsidR="00770F8A" w:rsidRPr="00EA136C">
        <w:rPr>
          <w:rFonts w:asciiTheme="minorHAnsi" w:hAnsiTheme="minorHAnsi" w:cstheme="minorHAnsi"/>
          <w:sz w:val="20"/>
          <w:szCs w:val="20"/>
        </w:rPr>
        <w:t xml:space="preserve"> fulle</w:t>
      </w:r>
      <w:r w:rsidR="00492B12">
        <w:rPr>
          <w:rFonts w:asciiTheme="minorHAnsi" w:hAnsiTheme="minorHAnsi" w:cstheme="minorHAnsi"/>
          <w:sz w:val="20"/>
          <w:szCs w:val="20"/>
        </w:rPr>
        <w:t xml:space="preserve"> navn, fødselsdato</w:t>
      </w:r>
      <w:r w:rsidR="00770F8A" w:rsidRPr="00EA136C">
        <w:rPr>
          <w:rFonts w:asciiTheme="minorHAnsi" w:hAnsiTheme="minorHAnsi" w:cstheme="minorHAnsi"/>
          <w:sz w:val="20"/>
          <w:szCs w:val="20"/>
        </w:rPr>
        <w:t xml:space="preserve"> og skole.</w:t>
      </w:r>
    </w:p>
    <w:p w14:paraId="6109E470" w14:textId="77777777" w:rsidR="008F2A94" w:rsidRPr="00EA136C" w:rsidRDefault="008F2A94" w:rsidP="008F2A94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Hva gjør du i mellomtiden?</w:t>
      </w:r>
    </w:p>
    <w:p w14:paraId="538D99E4" w14:textId="77777777" w:rsidR="008F2A94" w:rsidRPr="00EA136C" w:rsidRDefault="008F2A94" w:rsidP="008F2A94">
      <w:pPr>
        <w:rPr>
          <w:rFonts w:asciiTheme="minorHAnsi" w:hAnsiTheme="minorHAnsi" w:cstheme="minorHAnsi"/>
          <w:sz w:val="20"/>
          <w:szCs w:val="20"/>
        </w:rPr>
      </w:pPr>
      <w:r w:rsidRPr="00EA136C">
        <w:rPr>
          <w:rFonts w:asciiTheme="minorHAnsi" w:hAnsiTheme="minorHAnsi" w:cstheme="minorHAnsi"/>
          <w:sz w:val="20"/>
          <w:szCs w:val="20"/>
        </w:rPr>
        <w:t xml:space="preserve">Du må selv betale for reiser med kollektivtilbudet mens søknaden din behandles. Det gis ingen refusjon for billettutgifter i saksbehandlingstiden. </w:t>
      </w:r>
    </w:p>
    <w:p w14:paraId="43F48443" w14:textId="77777777" w:rsidR="008F2A94" w:rsidRPr="00EA136C" w:rsidRDefault="008F2A94" w:rsidP="008F2A94">
      <w:pPr>
        <w:pStyle w:val="Overskrift2"/>
        <w:rPr>
          <w:sz w:val="24"/>
          <w:szCs w:val="24"/>
        </w:rPr>
      </w:pPr>
      <w:r w:rsidRPr="00EA136C">
        <w:rPr>
          <w:sz w:val="24"/>
          <w:szCs w:val="24"/>
        </w:rPr>
        <w:t>Bor du langt fra holdeplass?</w:t>
      </w:r>
    </w:p>
    <w:p w14:paraId="12980FDA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  <w:r w:rsidRPr="00EA136C">
        <w:rPr>
          <w:rFonts w:cs="Times New Roman"/>
          <w:sz w:val="20"/>
          <w:szCs w:val="20"/>
        </w:rPr>
        <w:t xml:space="preserve">Hvis du bor mer enn 3 – 3,5 km gangavstand fra nærmeste aktuelle holdeplass kan du søke om skyssgodtgjørelse på strekningen mellom hjemmet og holdeplassen. </w:t>
      </w:r>
    </w:p>
    <w:p w14:paraId="45A792AA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</w:p>
    <w:p w14:paraId="367259F3" w14:textId="6EA4DC62" w:rsidR="008F2A94" w:rsidRPr="00EA136C" w:rsidRDefault="008F2A94" w:rsidP="008F2A94">
      <w:pPr>
        <w:rPr>
          <w:rFonts w:cs="Times New Roman"/>
          <w:sz w:val="20"/>
          <w:szCs w:val="20"/>
        </w:rPr>
      </w:pPr>
      <w:r w:rsidRPr="00EA136C">
        <w:rPr>
          <w:rFonts w:cs="Times New Roman"/>
          <w:sz w:val="20"/>
          <w:szCs w:val="20"/>
        </w:rPr>
        <w:t xml:space="preserve">Informasjon om skyssgodtgjørelse og søknadsskjema finner du på </w:t>
      </w:r>
      <w:hyperlink r:id="rId13" w:history="1">
        <w:r w:rsidRPr="00EA136C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  <w:r w:rsidRPr="00EA136C">
        <w:rPr>
          <w:rFonts w:cs="Times New Roman"/>
          <w:sz w:val="20"/>
          <w:szCs w:val="20"/>
        </w:rPr>
        <w:t xml:space="preserve">. </w:t>
      </w:r>
    </w:p>
    <w:p w14:paraId="5BF199B7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</w:p>
    <w:p w14:paraId="5EA2E489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</w:p>
    <w:p w14:paraId="2A263A8E" w14:textId="77777777" w:rsidR="008F2A94" w:rsidRPr="00EA136C" w:rsidRDefault="008F2A94" w:rsidP="008F2A94">
      <w:pPr>
        <w:rPr>
          <w:rFonts w:cs="Times New Roman"/>
          <w:color w:val="0563C1" w:themeColor="hyperlink"/>
          <w:sz w:val="20"/>
          <w:szCs w:val="20"/>
          <w:u w:val="single"/>
        </w:rPr>
      </w:pPr>
      <w:r w:rsidRPr="00EA136C">
        <w:rPr>
          <w:rFonts w:cs="Times New Roman"/>
          <w:sz w:val="20"/>
          <w:szCs w:val="20"/>
        </w:rPr>
        <w:t xml:space="preserve">For mer informasjon om skoleskyss: </w:t>
      </w:r>
      <w:hyperlink r:id="rId14" w:history="1">
        <w:r w:rsidRPr="00EA136C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1976E9A7" w14:textId="77777777" w:rsidR="00A7608A" w:rsidRPr="00EA136C" w:rsidRDefault="00A7608A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3A828EAD" w14:textId="77777777" w:rsidR="008F2A94" w:rsidRPr="00EA136C" w:rsidRDefault="008F2A94" w:rsidP="00A7608A">
      <w:pPr>
        <w:rPr>
          <w:rFonts w:cs="Times New Roman"/>
          <w:color w:val="000000" w:themeColor="accent4"/>
          <w:sz w:val="20"/>
          <w:szCs w:val="20"/>
        </w:rPr>
      </w:pPr>
    </w:p>
    <w:p w14:paraId="7C7D5A30" w14:textId="77777777" w:rsidR="008F2A94" w:rsidRPr="00EA136C" w:rsidRDefault="008F2A94" w:rsidP="008F2A94">
      <w:pPr>
        <w:rPr>
          <w:rFonts w:cs="Times New Roman"/>
          <w:sz w:val="20"/>
          <w:szCs w:val="20"/>
        </w:rPr>
      </w:pPr>
      <w:r w:rsidRPr="00EA136C">
        <w:rPr>
          <w:rFonts w:cs="Times New Roman"/>
          <w:sz w:val="20"/>
          <w:szCs w:val="20"/>
        </w:rPr>
        <w:t>Med vennlig hilsen</w:t>
      </w:r>
    </w:p>
    <w:p w14:paraId="45706311" w14:textId="77777777" w:rsidR="00EA136C" w:rsidRDefault="00EA136C" w:rsidP="00EA136C">
      <w:pPr>
        <w:rPr>
          <w:rFonts w:cs="Times New Roman"/>
          <w:sz w:val="20"/>
          <w:szCs w:val="20"/>
        </w:rPr>
      </w:pPr>
    </w:p>
    <w:p w14:paraId="2811943B" w14:textId="77777777" w:rsidR="00EA136C" w:rsidRDefault="00EA136C" w:rsidP="00EA136C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5F0F4E3A" w14:textId="605E989C" w:rsidR="008F2A94" w:rsidRPr="00EA136C" w:rsidRDefault="008F2A94" w:rsidP="008F2A94">
      <w:pPr>
        <w:rPr>
          <w:rStyle w:val="Overskrift2Tegn"/>
          <w:rFonts w:ascii="Times New Roman" w:hAnsi="Times New Roman" w:cs="Times New Roman"/>
          <w:sz w:val="20"/>
          <w:szCs w:val="20"/>
        </w:rPr>
      </w:pPr>
    </w:p>
    <w:p w14:paraId="6CD2DE11" w14:textId="0BF9B5EA" w:rsidR="00B0697A" w:rsidRDefault="008F2A94" w:rsidP="00B0697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05C476F4" w14:textId="5D1410CE" w:rsidR="00B0697A" w:rsidRDefault="00B0697A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75A94B80" w14:textId="77777777" w:rsidR="00B0697A" w:rsidRDefault="00B0697A" w:rsidP="00B0697A">
      <w:pPr>
        <w:spacing w:before="240" w:line="260" w:lineRule="exact"/>
        <w:rPr>
          <w:rFonts w:ascii="Calibri" w:hAnsi="Calibri"/>
          <w:sz w:val="20"/>
          <w:szCs w:val="20"/>
        </w:rPr>
      </w:pPr>
    </w:p>
    <w:p w14:paraId="65D5A871" w14:textId="77182DFD" w:rsidR="00B0697A" w:rsidRPr="008D1CEF" w:rsidRDefault="00B0697A" w:rsidP="00B0697A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8D1CEF">
        <w:rPr>
          <w:rFonts w:cs="Times New Roman"/>
          <w:sz w:val="20"/>
          <w:szCs w:val="20"/>
        </w:rPr>
        <w:t>{</w:t>
      </w:r>
      <w:proofErr w:type="gramStart"/>
      <w:r w:rsidRPr="008D1CEF">
        <w:rPr>
          <w:rFonts w:cs="Times New Roman"/>
          <w:sz w:val="20"/>
          <w:szCs w:val="20"/>
        </w:rPr>
        <w:t>sammendrag</w:t>
      </w:r>
      <w:proofErr w:type="gramEnd"/>
      <w:r w:rsidRPr="008D1CEF">
        <w:rPr>
          <w:rFonts w:cs="Times New Roman"/>
          <w:sz w:val="20"/>
          <w:szCs w:val="20"/>
        </w:rPr>
        <w:t>}</w:t>
      </w:r>
    </w:p>
    <w:sectPr w:rsidR="00B0697A" w:rsidRPr="008D1CEF" w:rsidSect="00900391">
      <w:headerReference w:type="default" r:id="rId15"/>
      <w:footerReference w:type="default" r:id="rId16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63FDE" w14:textId="77777777" w:rsidR="00BB18DC" w:rsidRDefault="00BB18DC">
      <w:pPr>
        <w:spacing w:line="240" w:lineRule="auto"/>
      </w:pPr>
      <w:r>
        <w:separator/>
      </w:r>
    </w:p>
  </w:endnote>
  <w:endnote w:type="continuationSeparator" w:id="0">
    <w:p w14:paraId="023F57D0" w14:textId="77777777" w:rsidR="00BB18DC" w:rsidRDefault="00BB1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BB18DC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C1243" w14:textId="77777777" w:rsidR="00BB18DC" w:rsidRDefault="00BB18DC">
      <w:pPr>
        <w:spacing w:line="240" w:lineRule="auto"/>
      </w:pPr>
      <w:r>
        <w:separator/>
      </w:r>
    </w:p>
  </w:footnote>
  <w:footnote w:type="continuationSeparator" w:id="0">
    <w:p w14:paraId="541B4E10" w14:textId="77777777" w:rsidR="00BB18DC" w:rsidRDefault="00BB1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F3211"/>
    <w:multiLevelType w:val="hybridMultilevel"/>
    <w:tmpl w:val="E17A82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1B15B1"/>
    <w:rsid w:val="001B6AC6"/>
    <w:rsid w:val="00212A21"/>
    <w:rsid w:val="0023481A"/>
    <w:rsid w:val="00237AD8"/>
    <w:rsid w:val="002B1730"/>
    <w:rsid w:val="002C05A2"/>
    <w:rsid w:val="002D4863"/>
    <w:rsid w:val="002F03E0"/>
    <w:rsid w:val="002F74E3"/>
    <w:rsid w:val="00305CD4"/>
    <w:rsid w:val="00314787"/>
    <w:rsid w:val="003E2976"/>
    <w:rsid w:val="004134AA"/>
    <w:rsid w:val="004238B8"/>
    <w:rsid w:val="00460EF2"/>
    <w:rsid w:val="0047349C"/>
    <w:rsid w:val="004849AC"/>
    <w:rsid w:val="00492B12"/>
    <w:rsid w:val="005071D0"/>
    <w:rsid w:val="00517692"/>
    <w:rsid w:val="005422D1"/>
    <w:rsid w:val="0055376B"/>
    <w:rsid w:val="005F5BE4"/>
    <w:rsid w:val="00611371"/>
    <w:rsid w:val="00620BD2"/>
    <w:rsid w:val="00633706"/>
    <w:rsid w:val="006B0F66"/>
    <w:rsid w:val="006E7C7C"/>
    <w:rsid w:val="00702458"/>
    <w:rsid w:val="00703037"/>
    <w:rsid w:val="00770839"/>
    <w:rsid w:val="00770F8A"/>
    <w:rsid w:val="00773679"/>
    <w:rsid w:val="007D6750"/>
    <w:rsid w:val="007E101A"/>
    <w:rsid w:val="007E58A8"/>
    <w:rsid w:val="00815683"/>
    <w:rsid w:val="00817F15"/>
    <w:rsid w:val="00821274"/>
    <w:rsid w:val="008413FF"/>
    <w:rsid w:val="008A26DA"/>
    <w:rsid w:val="008B01E6"/>
    <w:rsid w:val="008D1CEF"/>
    <w:rsid w:val="008F2A94"/>
    <w:rsid w:val="00900391"/>
    <w:rsid w:val="00903F3B"/>
    <w:rsid w:val="009531AE"/>
    <w:rsid w:val="0098406C"/>
    <w:rsid w:val="00A7608A"/>
    <w:rsid w:val="00A9149E"/>
    <w:rsid w:val="00AA07BF"/>
    <w:rsid w:val="00AB613D"/>
    <w:rsid w:val="00AD46A2"/>
    <w:rsid w:val="00B0697A"/>
    <w:rsid w:val="00B665A6"/>
    <w:rsid w:val="00B76CCC"/>
    <w:rsid w:val="00B76D0A"/>
    <w:rsid w:val="00B9577C"/>
    <w:rsid w:val="00BA3E05"/>
    <w:rsid w:val="00BB18DC"/>
    <w:rsid w:val="00C0139F"/>
    <w:rsid w:val="00C21EF1"/>
    <w:rsid w:val="00C254C0"/>
    <w:rsid w:val="00C32F17"/>
    <w:rsid w:val="00C4396C"/>
    <w:rsid w:val="00C708B4"/>
    <w:rsid w:val="00C77A01"/>
    <w:rsid w:val="00CC4198"/>
    <w:rsid w:val="00CD3514"/>
    <w:rsid w:val="00CE44F6"/>
    <w:rsid w:val="00CF4781"/>
    <w:rsid w:val="00D23472"/>
    <w:rsid w:val="00D40A9C"/>
    <w:rsid w:val="00DB3C8B"/>
    <w:rsid w:val="00DD30A4"/>
    <w:rsid w:val="00DD53D8"/>
    <w:rsid w:val="00DF3BD4"/>
    <w:rsid w:val="00E02030"/>
    <w:rsid w:val="00EA136C"/>
    <w:rsid w:val="00EF3FCD"/>
    <w:rsid w:val="00F23666"/>
    <w:rsid w:val="00F76E6E"/>
    <w:rsid w:val="00F828B0"/>
    <w:rsid w:val="00F96072"/>
    <w:rsid w:val="00F96569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8F2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telemark.no/skoleskys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koleskyss@t-fk.no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telemark.no/skolesky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E8311F7-359C-46E4-964E-EDE066DE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cp:lastPrinted>2016-06-06T08:16:00Z</cp:lastPrinted>
  <dcterms:created xsi:type="dcterms:W3CDTF">2016-07-01T10:01:00Z</dcterms:created>
  <dcterms:modified xsi:type="dcterms:W3CDTF">2016-07-01T10:01:00Z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