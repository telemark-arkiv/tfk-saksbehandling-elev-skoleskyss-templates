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gramStart"/>
            <w:r w:rsidRPr="00FE06CB">
              <w:rPr>
                <w:sz w:val="21"/>
                <w:szCs w:val="21"/>
              </w:rPr>
              <w:t>navn</w:t>
            </w:r>
            <w:proofErr w:type="gramEnd"/>
            <w:r w:rsidRPr="00FE06CB">
              <w:rPr>
                <w:sz w:val="21"/>
                <w:szCs w:val="21"/>
              </w:rPr>
              <w:t>}</w:t>
            </w:r>
          </w:p>
          <w:p w14:paraId="1FDE2641" w14:textId="77777777" w:rsidR="00237AD8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gramStart"/>
            <w:r w:rsidRPr="00FE06CB">
              <w:rPr>
                <w:sz w:val="21"/>
                <w:szCs w:val="21"/>
              </w:rPr>
              <w:t>adresse</w:t>
            </w:r>
            <w:proofErr w:type="gramEnd"/>
            <w:r w:rsidRPr="00FE06CB">
              <w:rPr>
                <w:sz w:val="21"/>
                <w:szCs w:val="21"/>
              </w:rPr>
              <w:t>}</w:t>
            </w:r>
          </w:p>
          <w:p w14:paraId="74265C82" w14:textId="02313828" w:rsidR="000B7E1C" w:rsidRPr="00FE06CB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FE06CB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FE06CB">
              <w:rPr>
                <w:sz w:val="21"/>
                <w:szCs w:val="21"/>
              </w:rPr>
              <w:t>} {poststed}</w:t>
            </w:r>
            <w:r w:rsidR="0055376B" w:rsidRPr="00FE06CB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653BE72C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FE06CB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FE06CB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FE06CB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FE06CB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FE06CB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2BE71BC2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E07C63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FE06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6F57B65" w14:textId="77777777" w:rsidR="00AD033B" w:rsidRPr="00FE06CB" w:rsidRDefault="008F2A94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Vi har mottatt søknaden din om fri skoleskyss med kollektivtilbudet.</w:t>
      </w:r>
      <w:r w:rsidR="00AD033B" w:rsidRPr="00FE06CB">
        <w:rPr>
          <w:rFonts w:cs="Times New Roman"/>
          <w:sz w:val="20"/>
          <w:szCs w:val="20"/>
        </w:rPr>
        <w:t xml:space="preserve"> </w:t>
      </w:r>
    </w:p>
    <w:p w14:paraId="63F569EE" w14:textId="77777777" w:rsidR="00AD033B" w:rsidRPr="00FE06CB" w:rsidRDefault="00AD033B" w:rsidP="008F2A94">
      <w:pPr>
        <w:rPr>
          <w:rFonts w:cs="Times New Roman"/>
          <w:sz w:val="20"/>
          <w:szCs w:val="20"/>
        </w:rPr>
      </w:pPr>
    </w:p>
    <w:p w14:paraId="76CCF003" w14:textId="6E0BA5FF" w:rsidR="00E02030" w:rsidRPr="00FE06CB" w:rsidRDefault="0059283B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Du har oppgitt i søknaden</w:t>
      </w:r>
      <w:r w:rsidR="00AD033B" w:rsidRPr="00FE06CB">
        <w:rPr>
          <w:rFonts w:cs="Times New Roman"/>
          <w:sz w:val="20"/>
          <w:szCs w:val="20"/>
        </w:rPr>
        <w:t xml:space="preserve"> din</w:t>
      </w:r>
      <w:r w:rsidRPr="00FE06CB">
        <w:rPr>
          <w:rFonts w:cs="Times New Roman"/>
          <w:sz w:val="20"/>
          <w:szCs w:val="20"/>
        </w:rPr>
        <w:t xml:space="preserve"> at du bor på </w:t>
      </w:r>
      <w:r w:rsidRPr="00FE06CB">
        <w:rPr>
          <w:rFonts w:cs="Times New Roman"/>
          <w:b/>
          <w:sz w:val="20"/>
          <w:szCs w:val="20"/>
        </w:rPr>
        <w:t>hybel</w:t>
      </w:r>
      <w:r w:rsidRPr="00FE06CB">
        <w:rPr>
          <w:rFonts w:cs="Times New Roman"/>
          <w:sz w:val="20"/>
          <w:szCs w:val="20"/>
        </w:rPr>
        <w:t xml:space="preserve">. </w:t>
      </w:r>
      <w:r w:rsidR="008F2A94" w:rsidRPr="00FE06CB">
        <w:rPr>
          <w:rFonts w:cs="Times New Roman"/>
          <w:sz w:val="20"/>
          <w:szCs w:val="20"/>
        </w:rPr>
        <w:t>Søknaden din vil ikke bli behandlet før du har ette</w:t>
      </w:r>
      <w:r w:rsidR="00E02030" w:rsidRPr="00FE06CB">
        <w:rPr>
          <w:rFonts w:cs="Times New Roman"/>
          <w:sz w:val="20"/>
          <w:szCs w:val="20"/>
        </w:rPr>
        <w:t>rsendt dokumentasjon</w:t>
      </w:r>
      <w:r w:rsidR="003F181C" w:rsidRPr="00FE06CB">
        <w:rPr>
          <w:rFonts w:cs="Times New Roman"/>
          <w:sz w:val="20"/>
          <w:szCs w:val="20"/>
        </w:rPr>
        <w:t xml:space="preserve"> på dette</w:t>
      </w:r>
      <w:r w:rsidR="00E02030" w:rsidRPr="00FE06CB">
        <w:rPr>
          <w:rFonts w:cs="Times New Roman"/>
          <w:sz w:val="20"/>
          <w:szCs w:val="20"/>
        </w:rPr>
        <w:t>.</w:t>
      </w:r>
      <w:r w:rsidR="007E101A" w:rsidRPr="00FE06CB">
        <w:rPr>
          <w:rFonts w:cs="Times New Roman"/>
          <w:sz w:val="20"/>
          <w:szCs w:val="20"/>
        </w:rPr>
        <w:t xml:space="preserve"> </w:t>
      </w:r>
    </w:p>
    <w:p w14:paraId="4E989242" w14:textId="77777777" w:rsidR="00AD033B" w:rsidRPr="00FE06CB" w:rsidRDefault="00AD033B" w:rsidP="00AD033B">
      <w:pPr>
        <w:rPr>
          <w:rFonts w:cs="Times New Roman"/>
          <w:sz w:val="20"/>
          <w:szCs w:val="20"/>
        </w:rPr>
      </w:pPr>
    </w:p>
    <w:p w14:paraId="1CF410FA" w14:textId="4E2FC5B8" w:rsidR="00AD033B" w:rsidRPr="00FE06CB" w:rsidRDefault="00AD033B" w:rsidP="00AD033B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9405C0" w:rsidRDefault="008F2A94" w:rsidP="00E02030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Dette må du gjøre</w:t>
      </w:r>
    </w:p>
    <w:p w14:paraId="0476D802" w14:textId="0C5920F6" w:rsidR="008F2A94" w:rsidRPr="00FE06CB" w:rsidRDefault="008F2A94" w:rsidP="0059283B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Du må sende inn gyldig leiekontrakt </w:t>
      </w:r>
      <w:r w:rsidR="0059283B" w:rsidRPr="00FE06CB">
        <w:rPr>
          <w:rFonts w:cs="Times New Roman"/>
          <w:sz w:val="20"/>
          <w:szCs w:val="20"/>
        </w:rPr>
        <w:t xml:space="preserve">som minimum viser hybeladresse, </w:t>
      </w:r>
      <w:r w:rsidRPr="00FE06CB">
        <w:rPr>
          <w:rFonts w:cs="Times New Roman"/>
          <w:sz w:val="20"/>
          <w:szCs w:val="20"/>
        </w:rPr>
        <w:t>leieperiode</w:t>
      </w:r>
      <w:r w:rsidR="0059283B" w:rsidRPr="00FE06CB">
        <w:rPr>
          <w:rFonts w:cs="Times New Roman"/>
          <w:sz w:val="20"/>
          <w:szCs w:val="20"/>
        </w:rPr>
        <w:t xml:space="preserve">, navn på leietager og utleier, og leietager og utleiers underskrift. </w:t>
      </w:r>
    </w:p>
    <w:p w14:paraId="3274EFF4" w14:textId="77777777" w:rsidR="008F2A94" w:rsidRPr="00FE06CB" w:rsidRDefault="008F2A94" w:rsidP="008F2A94">
      <w:pPr>
        <w:rPr>
          <w:rFonts w:cs="Times New Roman"/>
        </w:rPr>
      </w:pPr>
    </w:p>
    <w:p w14:paraId="07E48974" w14:textId="77777777" w:rsidR="007E101A" w:rsidRPr="00FE06CB" w:rsidRDefault="007E101A" w:rsidP="007E101A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Hvor skal du sende dokumentasjonen?</w:t>
      </w:r>
    </w:p>
    <w:p w14:paraId="0A27A578" w14:textId="7DB0CC73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Du kan velge om du vil sende dokumentasjonen på epost eller i posten.  </w:t>
      </w:r>
    </w:p>
    <w:p w14:paraId="2E03A0AC" w14:textId="77777777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Epost: </w:t>
      </w:r>
      <w:hyperlink r:id="rId12" w:history="1">
        <w:r w:rsidRPr="00FE06CB">
          <w:rPr>
            <w:rStyle w:val="Hyperkobling"/>
            <w:rFonts w:asciiTheme="minorHAnsi" w:hAnsiTheme="minorHAnsi" w:cstheme="minorHAnsi"/>
            <w:color w:val="auto"/>
            <w:sz w:val="20"/>
            <w:szCs w:val="20"/>
            <w:u w:val="none"/>
          </w:rPr>
          <w:t>skoleskyss@t-fk.no</w:t>
        </w:r>
      </w:hyperlink>
      <w:r w:rsidRPr="00FE06CB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5C37A32D" w14:textId="77777777" w:rsidR="003F181C" w:rsidRPr="00FE06CB" w:rsidRDefault="003F181C" w:rsidP="003F181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FE06CB">
        <w:rPr>
          <w:rFonts w:asciiTheme="minorHAnsi" w:hAnsiTheme="minorHAnsi" w:cstheme="minorHAnsi"/>
          <w:color w:val="auto"/>
          <w:sz w:val="20"/>
          <w:szCs w:val="20"/>
        </w:rPr>
        <w:t>Post: Telemark fylkeskommune, Postboks 2844, 3702 Skien. Konvolutten merkes med «Skoleskyss».</w:t>
      </w:r>
    </w:p>
    <w:p w14:paraId="6885F5DD" w14:textId="77777777" w:rsidR="00AD033B" w:rsidRPr="00FE06CB" w:rsidRDefault="00AD033B" w:rsidP="008F2A94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3FF155D6" w14:textId="127EAD9A" w:rsidR="00AD033B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>Merk dokumentasjonen med elevens fulle navn, føds</w:t>
      </w:r>
      <w:r w:rsidR="00431FB5">
        <w:rPr>
          <w:rFonts w:asciiTheme="minorHAnsi" w:hAnsiTheme="minorHAnsi" w:cstheme="minorHAnsi"/>
          <w:sz w:val="20"/>
          <w:szCs w:val="20"/>
        </w:rPr>
        <w:t>elsdato</w:t>
      </w:r>
      <w:bookmarkStart w:id="3" w:name="_GoBack"/>
      <w:bookmarkEnd w:id="3"/>
      <w:r w:rsidR="00AD033B" w:rsidRPr="00FE06CB">
        <w:rPr>
          <w:rFonts w:asciiTheme="minorHAnsi" w:hAnsiTheme="minorHAnsi" w:cstheme="minorHAnsi"/>
          <w:sz w:val="20"/>
          <w:szCs w:val="20"/>
        </w:rPr>
        <w:t xml:space="preserve"> og skole.</w:t>
      </w:r>
    </w:p>
    <w:p w14:paraId="6109E470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Hva gjør du i mellomtiden?</w:t>
      </w:r>
    </w:p>
    <w:p w14:paraId="538D99E4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9405C0" w:rsidRDefault="008F2A94" w:rsidP="008F2A94">
      <w:pPr>
        <w:pStyle w:val="Overskrift2"/>
        <w:rPr>
          <w:sz w:val="24"/>
          <w:szCs w:val="24"/>
        </w:rPr>
      </w:pPr>
      <w:r w:rsidRPr="009405C0">
        <w:rPr>
          <w:sz w:val="24"/>
          <w:szCs w:val="24"/>
        </w:rPr>
        <w:t>Bor du langt fra holdeplass?</w:t>
      </w:r>
    </w:p>
    <w:p w14:paraId="12980FDA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</w:p>
    <w:p w14:paraId="367259F3" w14:textId="6EA4DC62" w:rsidR="008F2A94" w:rsidRPr="00FE06CB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FE06CB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3" w:history="1">
        <w:r w:rsidRPr="00FE06CB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FE06C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BF199B7" w14:textId="77777777" w:rsidR="008F2A94" w:rsidRDefault="008F2A94" w:rsidP="008F2A94"/>
    <w:p w14:paraId="5EA2E489" w14:textId="77777777" w:rsidR="008F2A94" w:rsidRDefault="008F2A94" w:rsidP="008F2A94"/>
    <w:p w14:paraId="2A263A8E" w14:textId="77777777" w:rsidR="008F2A94" w:rsidRPr="00FE06CB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FE06CB">
        <w:rPr>
          <w:rFonts w:cs="Times New Roman"/>
          <w:sz w:val="20"/>
          <w:szCs w:val="20"/>
        </w:rPr>
        <w:t xml:space="preserve">For mer informasjon om skoleskyss: </w:t>
      </w:r>
      <w:hyperlink r:id="rId14" w:history="1">
        <w:r w:rsidRPr="00FE06CB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FE06CB" w:rsidRDefault="00A7608A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3A828EAD" w14:textId="77777777" w:rsidR="008F2A94" w:rsidRPr="00FE06CB" w:rsidRDefault="008F2A94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7C7D5A30" w14:textId="77777777" w:rsidR="008F2A94" w:rsidRPr="00FE06CB" w:rsidRDefault="008F2A94" w:rsidP="008F2A94">
      <w:pPr>
        <w:rPr>
          <w:rFonts w:cs="Times New Roman"/>
          <w:sz w:val="20"/>
          <w:szCs w:val="20"/>
        </w:rPr>
      </w:pPr>
      <w:r w:rsidRPr="00FE06CB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FE06CB" w:rsidRDefault="008F2A94" w:rsidP="008F2A94">
      <w:pPr>
        <w:rPr>
          <w:rFonts w:cs="Times New Roman"/>
          <w:sz w:val="20"/>
          <w:szCs w:val="20"/>
        </w:rPr>
      </w:pPr>
    </w:p>
    <w:p w14:paraId="15768AA6" w14:textId="77777777" w:rsidR="00FE06CB" w:rsidRDefault="00FE06CB" w:rsidP="00FE06CB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E07C63" w:rsidRDefault="00B0697A" w:rsidP="00B0697A">
      <w:pPr>
        <w:spacing w:before="240" w:line="260" w:lineRule="exact"/>
        <w:rPr>
          <w:rFonts w:asciiTheme="minorHAnsi" w:hAnsiTheme="minorHAnsi" w:cstheme="minorHAnsi"/>
          <w:color w:val="000000" w:themeColor="accent4"/>
          <w:sz w:val="18"/>
        </w:rPr>
      </w:pPr>
      <w:r w:rsidRPr="00E07C63">
        <w:rPr>
          <w:rFonts w:asciiTheme="minorHAnsi" w:hAnsiTheme="minorHAnsi" w:cstheme="minorHAnsi"/>
          <w:sz w:val="20"/>
          <w:szCs w:val="20"/>
        </w:rPr>
        <w:t>{</w:t>
      </w:r>
      <w:proofErr w:type="gramStart"/>
      <w:r w:rsidRPr="00E07C63">
        <w:rPr>
          <w:rFonts w:asciiTheme="minorHAnsi" w:hAnsiTheme="minorHAnsi" w:cstheme="minorHAnsi"/>
          <w:sz w:val="20"/>
          <w:szCs w:val="20"/>
        </w:rPr>
        <w:t>sammendrag</w:t>
      </w:r>
      <w:proofErr w:type="gramEnd"/>
      <w:r w:rsidRPr="00E07C63">
        <w:rPr>
          <w:rFonts w:asciiTheme="minorHAnsi" w:hAnsiTheme="minorHAnsi" w:cstheme="minorHAnsi"/>
          <w:sz w:val="20"/>
          <w:szCs w:val="20"/>
        </w:rPr>
        <w:t>}</w:t>
      </w:r>
    </w:p>
    <w:sectPr w:rsidR="00B0697A" w:rsidRPr="00E07C63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60850" w14:textId="77777777" w:rsidR="00A23D14" w:rsidRDefault="00A23D14">
      <w:pPr>
        <w:spacing w:line="240" w:lineRule="auto"/>
      </w:pPr>
      <w:r>
        <w:separator/>
      </w:r>
    </w:p>
  </w:endnote>
  <w:endnote w:type="continuationSeparator" w:id="0">
    <w:p w14:paraId="1E9DE16B" w14:textId="77777777" w:rsidR="00A23D14" w:rsidRDefault="00A23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23D1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2E9A0" w14:textId="77777777" w:rsidR="00A23D14" w:rsidRDefault="00A23D14">
      <w:pPr>
        <w:spacing w:line="240" w:lineRule="auto"/>
      </w:pPr>
      <w:r>
        <w:separator/>
      </w:r>
    </w:p>
  </w:footnote>
  <w:footnote w:type="continuationSeparator" w:id="0">
    <w:p w14:paraId="4EBF7293" w14:textId="77777777" w:rsidR="00A23D14" w:rsidRDefault="00A23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6AC6"/>
    <w:rsid w:val="001E7AEB"/>
    <w:rsid w:val="00212A21"/>
    <w:rsid w:val="00237AD8"/>
    <w:rsid w:val="002B1730"/>
    <w:rsid w:val="002C05A2"/>
    <w:rsid w:val="002D4863"/>
    <w:rsid w:val="002F74E3"/>
    <w:rsid w:val="00314787"/>
    <w:rsid w:val="00393342"/>
    <w:rsid w:val="003F181C"/>
    <w:rsid w:val="004134AA"/>
    <w:rsid w:val="004238B8"/>
    <w:rsid w:val="00431FB5"/>
    <w:rsid w:val="00460EF2"/>
    <w:rsid w:val="004849AC"/>
    <w:rsid w:val="00517692"/>
    <w:rsid w:val="005422D1"/>
    <w:rsid w:val="0055376B"/>
    <w:rsid w:val="0059283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F2A94"/>
    <w:rsid w:val="00900391"/>
    <w:rsid w:val="00903F3B"/>
    <w:rsid w:val="009405C0"/>
    <w:rsid w:val="009531AE"/>
    <w:rsid w:val="0098406C"/>
    <w:rsid w:val="00A23D14"/>
    <w:rsid w:val="00A7608A"/>
    <w:rsid w:val="00A9149E"/>
    <w:rsid w:val="00AA07BF"/>
    <w:rsid w:val="00AD033B"/>
    <w:rsid w:val="00AD46A2"/>
    <w:rsid w:val="00B0697A"/>
    <w:rsid w:val="00B259BC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CF4781"/>
    <w:rsid w:val="00D23472"/>
    <w:rsid w:val="00D40A9C"/>
    <w:rsid w:val="00DB3C8B"/>
    <w:rsid w:val="00DD30A4"/>
    <w:rsid w:val="00DD53D8"/>
    <w:rsid w:val="00DF3BD4"/>
    <w:rsid w:val="00E02030"/>
    <w:rsid w:val="00E07C63"/>
    <w:rsid w:val="00EB5B4A"/>
    <w:rsid w:val="00EF3FCD"/>
    <w:rsid w:val="00F23666"/>
    <w:rsid w:val="00F76E6E"/>
    <w:rsid w:val="00F828B0"/>
    <w:rsid w:val="00F96072"/>
    <w:rsid w:val="00F96569"/>
    <w:rsid w:val="00FB7E7A"/>
    <w:rsid w:val="00FD5119"/>
    <w:rsid w:val="00FE06CB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7A8F2F89-8552-40BC-BD33-85F1DEC8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6</cp:revision>
  <cp:lastPrinted>2016-06-02T13:49:00Z</cp:lastPrinted>
  <dcterms:created xsi:type="dcterms:W3CDTF">2016-06-20T12:20:00Z</dcterms:created>
  <dcterms:modified xsi:type="dcterms:W3CDTF">2016-06-20T13:45:00Z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