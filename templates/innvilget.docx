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navn</w:t>
            </w:r>
            <w:proofErr w:type="gramEnd"/>
            <w:r>
              <w:t>}</w:t>
            </w:r>
          </w:p>
          <w:p w14:paraId="1FDE2641" w14:textId="77777777" w:rsidR="00237AD8" w:rsidRDefault="00237AD8" w:rsidP="00237AD8">
            <w:pPr>
              <w:spacing w:line="240" w:lineRule="auto"/>
            </w:pPr>
            <w:r>
              <w:t>{</w:t>
            </w:r>
            <w:proofErr w:type="gramStart"/>
            <w:r>
              <w:t>adresse</w:t>
            </w:r>
            <w:proofErr w:type="gramEnd"/>
            <w:r>
              <w:t>}</w:t>
            </w:r>
          </w:p>
          <w:p w14:paraId="74265C82" w14:textId="02313828" w:rsidR="000B7E1C" w:rsidRDefault="00237AD8" w:rsidP="00237AD8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postnr</w:t>
            </w:r>
            <w:proofErr w:type="spellEnd"/>
            <w:proofErr w:type="gramEnd"/>
            <w:r>
              <w:t>} {poststed}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2658E436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{avdeling}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4134A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Deres</w:t>
            </w:r>
            <w:r w:rsidR="00B76D0A" w:rsidRPr="004134AA">
              <w:rPr>
                <w:sz w:val="18"/>
                <w:szCs w:val="18"/>
              </w:rPr>
              <w:t xml:space="preserve"> dato: </w:t>
            </w:r>
            <w:r w:rsidR="00B76D0A"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4A404D0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>
              <w:rPr>
                <w:rFonts w:ascii="Adobe Caslon Pro" w:hAnsi="Adobe Caslon Pro"/>
                <w:sz w:val="18"/>
                <w:szCs w:val="18"/>
              </w:rPr>
              <w:t xml:space="preserve">Vår </w:t>
            </w:r>
            <w:proofErr w:type="gramStart"/>
            <w:r>
              <w:rPr>
                <w:rFonts w:ascii="Adobe Caslon Pro" w:hAnsi="Adobe Caslon Pro"/>
                <w:sz w:val="18"/>
                <w:szCs w:val="18"/>
              </w:rPr>
              <w:t xml:space="preserve">dato:   </w:t>
            </w:r>
            <w:proofErr w:type="gramEnd"/>
            <w:r>
              <w:rPr>
                <w:rFonts w:ascii="Adobe Caslon Pro" w:hAnsi="Adobe Caslon Pro"/>
                <w:sz w:val="18"/>
                <w:szCs w:val="18"/>
              </w:rPr>
              <w:t xml:space="preserve">                {dato}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77777777" w:rsidR="00237AD8" w:rsidRPr="00821274" w:rsidRDefault="00237AD8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Vedtak om fri skoleskyss skoleåret {</w:t>
      </w:r>
      <w:proofErr w:type="spellStart"/>
      <w:r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>
        <w:rPr>
          <w:rFonts w:eastAsiaTheme="minorEastAsia" w:cstheme="minorBidi"/>
          <w:bCs/>
          <w:color w:val="auto"/>
          <w:szCs w:val="34"/>
        </w:rPr>
        <w:t>}</w:t>
      </w:r>
    </w:p>
    <w:p w14:paraId="51E5B4D4" w14:textId="7E50248B" w:rsidR="00DF39B0" w:rsidRPr="00AE0044" w:rsidRDefault="00237AD8" w:rsidP="00DF39B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Takk for din søknad.</w:t>
      </w:r>
      <w:r w:rsidR="00DF39B0">
        <w:rPr>
          <w:rFonts w:ascii="Calibri" w:hAnsi="Calibri"/>
          <w:sz w:val="20"/>
          <w:szCs w:val="20"/>
        </w:rPr>
        <w:t xml:space="preserve"> </w:t>
      </w:r>
    </w:p>
    <w:p w14:paraId="6F1C646A" w14:textId="3E9AC0DD" w:rsidR="00237AD8" w:rsidRDefault="00237AD8" w:rsidP="00237AD8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  <w:r w:rsidRPr="00237AD8">
        <w:rPr>
          <w:rFonts w:ascii="Calibri" w:hAnsi="Calibri"/>
          <w:sz w:val="20"/>
          <w:szCs w:val="20"/>
        </w:rPr>
        <w:t xml:space="preserve">Du er innvilget fri skoleskyss med kollektivtilbudet </w:t>
      </w:r>
      <w:r w:rsidR="009D497A">
        <w:rPr>
          <w:rFonts w:ascii="Calibri" w:hAnsi="Calibri"/>
          <w:sz w:val="20"/>
          <w:szCs w:val="20"/>
        </w:rPr>
        <w:t>mellom nærmeste aktuelle holdeplass ved hjemmet og {</w:t>
      </w:r>
      <w:proofErr w:type="spellStart"/>
      <w:r w:rsidR="009D497A">
        <w:rPr>
          <w:rFonts w:ascii="Calibri" w:hAnsi="Calibri"/>
          <w:sz w:val="20"/>
          <w:szCs w:val="20"/>
        </w:rPr>
        <w:t>navnSkole</w:t>
      </w:r>
      <w:proofErr w:type="spellEnd"/>
      <w:r w:rsidR="009D497A">
        <w:rPr>
          <w:rFonts w:ascii="Calibri" w:hAnsi="Calibri"/>
          <w:sz w:val="20"/>
          <w:szCs w:val="20"/>
        </w:rPr>
        <w:t xml:space="preserve">}. </w:t>
      </w:r>
      <w:r w:rsidR="009D497A" w:rsidRPr="009D497A">
        <w:rPr>
          <w:rFonts w:ascii="Calibri" w:hAnsi="Calibri"/>
          <w:sz w:val="20"/>
          <w:szCs w:val="20"/>
        </w:rPr>
        <w:t xml:space="preserve">Vedtaket gjelder skoleåret </w:t>
      </w:r>
      <w:r w:rsidR="009D497A" w:rsidRPr="009D497A">
        <w:rPr>
          <w:rFonts w:ascii="Calibri" w:eastAsiaTheme="minorEastAsia" w:hAnsi="Calibri" w:cstheme="minorBidi"/>
          <w:bCs/>
          <w:color w:val="auto"/>
          <w:sz w:val="20"/>
          <w:szCs w:val="20"/>
        </w:rPr>
        <w:t>{</w:t>
      </w:r>
      <w:proofErr w:type="spellStart"/>
      <w:r w:rsidR="009D497A" w:rsidRPr="009D497A">
        <w:rPr>
          <w:rFonts w:ascii="Calibri" w:eastAsiaTheme="minorEastAsia" w:hAnsi="Calibri" w:cstheme="minorBidi"/>
          <w:bCs/>
          <w:color w:val="auto"/>
          <w:sz w:val="20"/>
          <w:szCs w:val="20"/>
        </w:rPr>
        <w:t>skolear</w:t>
      </w:r>
      <w:proofErr w:type="spellEnd"/>
      <w:r w:rsidR="009D497A" w:rsidRPr="009D497A">
        <w:rPr>
          <w:rFonts w:ascii="Calibri" w:eastAsiaTheme="minorEastAsia" w:hAnsi="Calibri" w:cstheme="minorBidi"/>
          <w:bCs/>
          <w:color w:val="auto"/>
          <w:sz w:val="20"/>
          <w:szCs w:val="20"/>
        </w:rPr>
        <w:t>}</w:t>
      </w:r>
      <w:r w:rsidR="009D497A">
        <w:rPr>
          <w:rFonts w:ascii="Calibri" w:eastAsiaTheme="minorEastAsia" w:hAnsi="Calibri" w:cstheme="minorBidi"/>
          <w:bCs/>
          <w:color w:val="auto"/>
          <w:sz w:val="20"/>
          <w:szCs w:val="20"/>
        </w:rPr>
        <w:t xml:space="preserve">. </w:t>
      </w:r>
      <w:r w:rsidR="00F96569" w:rsidRPr="009D497A">
        <w:rPr>
          <w:rFonts w:ascii="Calibri" w:hAnsi="Calibri"/>
          <w:sz w:val="20"/>
          <w:szCs w:val="20"/>
        </w:rPr>
        <w:br/>
      </w:r>
    </w:p>
    <w:p w14:paraId="3B5CD368" w14:textId="28AFF204" w:rsidR="005A2119" w:rsidRDefault="00237AD8" w:rsidP="00237AD8">
      <w:pPr>
        <w:rPr>
          <w:rFonts w:ascii="Calibri" w:hAnsi="Calibri"/>
          <w:sz w:val="20"/>
          <w:szCs w:val="20"/>
        </w:rPr>
      </w:pPr>
      <w:r w:rsidRPr="00237AD8">
        <w:rPr>
          <w:rFonts w:ascii="Calibri" w:hAnsi="Calibri"/>
          <w:sz w:val="20"/>
          <w:szCs w:val="20"/>
        </w:rPr>
        <w:t>Hvis du flytter eller begynner på ny skole er dette vedtaket ikke lenger gyldig</w:t>
      </w:r>
      <w:r w:rsidR="005A2119">
        <w:rPr>
          <w:rFonts w:ascii="Calibri" w:hAnsi="Calibri"/>
          <w:sz w:val="20"/>
          <w:szCs w:val="20"/>
        </w:rPr>
        <w:t>. S</w:t>
      </w:r>
      <w:r w:rsidR="009D497A">
        <w:rPr>
          <w:rFonts w:ascii="Calibri" w:hAnsi="Calibri"/>
          <w:sz w:val="20"/>
          <w:szCs w:val="20"/>
        </w:rPr>
        <w:t>kolekortet</w:t>
      </w:r>
      <w:r w:rsidRPr="00237AD8">
        <w:rPr>
          <w:rFonts w:ascii="Calibri" w:hAnsi="Calibri"/>
          <w:sz w:val="20"/>
          <w:szCs w:val="20"/>
        </w:rPr>
        <w:t xml:space="preserve"> ditt vil</w:t>
      </w:r>
      <w:r w:rsidR="005A2119">
        <w:rPr>
          <w:rFonts w:ascii="Calibri" w:hAnsi="Calibri"/>
          <w:sz w:val="20"/>
          <w:szCs w:val="20"/>
        </w:rPr>
        <w:t xml:space="preserve"> i så fall</w:t>
      </w:r>
      <w:r w:rsidRPr="00237AD8">
        <w:rPr>
          <w:rFonts w:ascii="Calibri" w:hAnsi="Calibri"/>
          <w:sz w:val="20"/>
          <w:szCs w:val="20"/>
        </w:rPr>
        <w:t xml:space="preserve"> bli sperret</w:t>
      </w:r>
      <w:r w:rsidR="009739C9">
        <w:rPr>
          <w:rFonts w:ascii="Calibri" w:hAnsi="Calibri"/>
          <w:sz w:val="20"/>
          <w:szCs w:val="20"/>
        </w:rPr>
        <w:t xml:space="preserve">, og </w:t>
      </w:r>
      <w:r w:rsidR="005A2119">
        <w:rPr>
          <w:rFonts w:ascii="Calibri" w:hAnsi="Calibri"/>
          <w:sz w:val="20"/>
          <w:szCs w:val="20"/>
        </w:rPr>
        <w:t>d</w:t>
      </w:r>
      <w:r w:rsidRPr="00237AD8">
        <w:rPr>
          <w:rFonts w:ascii="Calibri" w:hAnsi="Calibri"/>
          <w:sz w:val="20"/>
          <w:szCs w:val="20"/>
        </w:rPr>
        <w:t>u må søke på nytt.</w:t>
      </w:r>
    </w:p>
    <w:p w14:paraId="3D9023F4" w14:textId="77777777" w:rsidR="005A2119" w:rsidRDefault="005A2119" w:rsidP="00237AD8">
      <w:pPr>
        <w:rPr>
          <w:rFonts w:ascii="Calibri" w:hAnsi="Calibri"/>
          <w:sz w:val="20"/>
          <w:szCs w:val="20"/>
        </w:rPr>
      </w:pPr>
    </w:p>
    <w:p w14:paraId="2F45173E" w14:textId="5DC00B4D" w:rsidR="00237AD8" w:rsidRDefault="005A2119" w:rsidP="00744120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Sammendrag av søknaden din ligger vedlagt på siste side.</w:t>
      </w:r>
      <w:r w:rsidR="00237AD8" w:rsidRPr="00237AD8">
        <w:rPr>
          <w:rFonts w:ascii="Calibri" w:hAnsi="Calibri"/>
          <w:sz w:val="20"/>
          <w:szCs w:val="20"/>
        </w:rPr>
        <w:t xml:space="preserve"> </w:t>
      </w:r>
    </w:p>
    <w:p w14:paraId="26A89EFF" w14:textId="214AD490" w:rsidR="00F96569" w:rsidRDefault="00F96569" w:rsidP="00237AD8">
      <w:pPr>
        <w:rPr>
          <w:rFonts w:ascii="Calibri" w:hAnsi="Calibri"/>
          <w:sz w:val="20"/>
          <w:szCs w:val="20"/>
        </w:rPr>
      </w:pPr>
    </w:p>
    <w:p w14:paraId="4DF48167" w14:textId="47DECFF9" w:rsidR="00F96569" w:rsidRPr="00FF20E2" w:rsidRDefault="00FF20E2" w:rsidP="00F96569">
      <w:pPr>
        <w:rPr>
          <w:rFonts w:asciiTheme="majorHAnsi" w:hAnsiTheme="majorHAnsi"/>
          <w:b/>
        </w:rPr>
      </w:pPr>
      <w:r w:rsidRPr="00FF20E2">
        <w:rPr>
          <w:rStyle w:val="Overskrift2Tegn"/>
          <w:b/>
          <w:sz w:val="22"/>
          <w:szCs w:val="22"/>
        </w:rPr>
        <w:t>MIDLERTIDIG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>
        <w:rPr>
          <w:rStyle w:val="Overskrift2Tegn"/>
          <w:b/>
          <w:sz w:val="22"/>
          <w:szCs w:val="22"/>
        </w:rPr>
        <w:t xml:space="preserve"> </w:t>
      </w:r>
      <w:proofErr w:type="spellStart"/>
      <w:r w:rsidRPr="00FF20E2">
        <w:rPr>
          <w:rStyle w:val="Overskrift2Tegn"/>
          <w:sz w:val="22"/>
          <w:szCs w:val="22"/>
        </w:rPr>
        <w:t>Nettbuss</w:t>
      </w:r>
      <w:proofErr w:type="spellEnd"/>
      <w:r w:rsidRPr="00FF20E2">
        <w:rPr>
          <w:rStyle w:val="Overskrift2Tegn"/>
          <w:sz w:val="22"/>
          <w:szCs w:val="22"/>
        </w:rPr>
        <w:t>, Drangedal Bilruter, Tinn Billag og ferge</w:t>
      </w:r>
    </w:p>
    <w:p w14:paraId="10B88E81" w14:textId="4EC96A49" w:rsidR="00FF20E2" w:rsidRDefault="00744120" w:rsidP="00F96569">
      <w:pPr>
        <w:rPr>
          <w:rStyle w:val="Overskrift2Tegn"/>
          <w:b/>
          <w:sz w:val="22"/>
          <w:szCs w:val="22"/>
        </w:rPr>
      </w:pPr>
      <w:r w:rsidRPr="00FF20E2">
        <w:rPr>
          <w:rStyle w:val="Overskrift2Tegn"/>
          <w:b/>
          <w:noProof/>
          <w:sz w:val="22"/>
          <w:szCs w:val="22"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A1E338" wp14:editId="65164B27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688330" cy="478155"/>
                <wp:effectExtent l="0" t="0" r="26670" b="1714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08E6C" w14:textId="78860B03" w:rsidR="00F96569" w:rsidRPr="00F96569" w:rsidRDefault="00F9656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Du får </w:t>
                            </w:r>
                            <w:r w:rsidR="005A211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utdelt </w:t>
                            </w: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midlertidig skolekort på skolen ved å vise frem dette brevet. </w:t>
                            </w:r>
                            <w:r w:rsidR="00530A1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Det ordinære skolekortet får du utdelt på skolen når dette er klart.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1E338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4.75pt;width:447.9pt;height:37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">
                <v:textbox>
                  <w:txbxContent>
                    <w:p w14:paraId="77208E6C" w14:textId="78860B03" w:rsidR="00F96569" w:rsidRPr="00F96569" w:rsidRDefault="00F9656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F9656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Du får </w:t>
                      </w:r>
                      <w:r w:rsidR="005A211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utdelt </w:t>
                      </w:r>
                      <w:r w:rsidRPr="00F9656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midlertidig skolekort på skolen ved å vise frem dette brevet. </w:t>
                      </w:r>
                      <w:r w:rsidR="00530A1F">
                        <w:rPr>
                          <w:rFonts w:ascii="Calibri" w:hAnsi="Calibri"/>
                          <w:sz w:val="20"/>
                          <w:szCs w:val="20"/>
                        </w:rPr>
                        <w:br/>
                      </w:r>
                      <w:r w:rsidRPr="00F96569">
                        <w:rPr>
                          <w:rFonts w:ascii="Calibri" w:hAnsi="Calibri"/>
                          <w:sz w:val="20"/>
                          <w:szCs w:val="20"/>
                        </w:rPr>
                        <w:t>Det ordinære skolekortet får du utdelt på skolen når dette er klart.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6A6289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682D623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01E741C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1B59279F" w14:textId="77777777" w:rsidR="00530A1F" w:rsidRDefault="00530A1F" w:rsidP="00F96569">
      <w:pPr>
        <w:rPr>
          <w:rStyle w:val="Overskrift2Tegn"/>
          <w:b/>
          <w:sz w:val="22"/>
          <w:szCs w:val="22"/>
        </w:rPr>
      </w:pPr>
    </w:p>
    <w:p w14:paraId="38151B65" w14:textId="70BDA5B0" w:rsidR="00F96569" w:rsidRPr="00FF20E2" w:rsidRDefault="00FF20E2" w:rsidP="00744120">
      <w:pPr>
        <w:rPr>
          <w:rStyle w:val="Overskrift2Tegn"/>
          <w:rFonts w:asciiTheme="minorHAnsi" w:eastAsiaTheme="minorHAnsi" w:hAnsiTheme="minorHAnsi" w:cstheme="minorBidi"/>
          <w:bCs/>
        </w:rPr>
      </w:pPr>
      <w:r w:rsidRPr="00FF20E2">
        <w:rPr>
          <w:rStyle w:val="Overskrift2Tegn"/>
          <w:b/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AFF14" wp14:editId="362C5694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5688330" cy="1530985"/>
                <wp:effectExtent l="0" t="0" r="26670" b="12065"/>
                <wp:wrapSquare wrapText="bothSides"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8330" cy="1531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B4F9" w14:textId="0FD628C8" w:rsidR="009739C9" w:rsidRPr="00F96569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Dette brevet gjelder som </w:t>
                            </w: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 xml:space="preserve">midlertidig reisebevis i perioden frem til </w:t>
                            </w:r>
                            <w:r w:rsidRPr="00F96569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  <w:u w:val="single"/>
                              </w:rPr>
                              <w:t>16.september</w:t>
                            </w: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  <w:u w:val="single"/>
                              </w:rPr>
                              <w:t xml:space="preserve">. </w:t>
                            </w:r>
                          </w:p>
                          <w:p w14:paraId="242EACCB" w14:textId="295351EB" w:rsidR="009739C9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F9656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Du må lagre brevet på din mobil eller ta utskrift for å vise det til sjåføren sammen med gyldig legitimasjon.</w:t>
                            </w:r>
                            <w:r w:rsidR="002F39C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Du vil få utdelt det ordinære skolekortet på skolen innen 16.september. </w:t>
                            </w:r>
                          </w:p>
                          <w:p w14:paraId="5591BCE2" w14:textId="77777777" w:rsidR="002F39C9" w:rsidRDefault="002F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ECD75EC" w14:textId="77777777" w:rsidR="009739C9" w:rsidRPr="00744120" w:rsidRDefault="009739C9" w:rsidP="002F39C9">
                            <w:pPr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44120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NB!</w:t>
                            </w:r>
                          </w:p>
                          <w:p w14:paraId="2BE4EACC" w14:textId="35E5160D" w:rsidR="00F96569" w:rsidRDefault="009739C9" w:rsidP="006D7399">
                            <w:pPr>
                              <w:autoSpaceDE w:val="0"/>
                              <w:autoSpaceDN w:val="0"/>
                              <w:spacing w:line="276" w:lineRule="auto"/>
                            </w:pP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Hvis 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>det ordinære</w:t>
                            </w: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skolekort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>et</w:t>
                            </w: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ditt </w:t>
                            </w:r>
                            <w:r w:rsidRPr="003D1FD9"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ikke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er klart </w:t>
                            </w: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innen </w:t>
                            </w:r>
                            <w:r w:rsidRPr="003D1FD9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>16.september</w:t>
                            </w:r>
                            <w:r w:rsidRPr="00006BDB">
                              <w:rPr>
                                <w:rFonts w:ascii="Calibri" w:hAnsi="Calibri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>må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du</w:t>
                            </w: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ta med dette brevet til kontoret på skolen. Der får du utle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vert et midlertidig reisebevis. Du kan reise med det midlertidige </w:t>
                            </w:r>
                            <w:r w:rsidR="00744120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reisebeviset i inntil 14 dager. </w:t>
                            </w:r>
                            <w:r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>Du må vise reisebeviset til sjåføren sammen med gyldig legitimasjon</w:t>
                            </w:r>
                            <w:r w:rsidRPr="00006BDB">
                              <w:rPr>
                                <w:rFonts w:ascii="Calibri" w:hAnsi="Calibri"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AFF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9.65pt;width:447.9pt;height:120.5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">
                <v:textbox>
                  <w:txbxContent>
                    <w:p w14:paraId="5FDFB4F9" w14:textId="0FD628C8" w:rsidR="009739C9" w:rsidRPr="00F96569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F9656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Dette brevet gjelder som </w:t>
                      </w:r>
                      <w:r w:rsidRPr="00F96569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 xml:space="preserve">midlertidig reisebevis i perioden frem til </w:t>
                      </w:r>
                      <w:r w:rsidRPr="00F96569">
                        <w:rPr>
                          <w:rFonts w:ascii="Calibri" w:hAnsi="Calibri"/>
                          <w:b/>
                          <w:sz w:val="20"/>
                          <w:szCs w:val="20"/>
                          <w:u w:val="single"/>
                        </w:rPr>
                        <w:t>16.september</w:t>
                      </w:r>
                      <w:r w:rsidRPr="00F96569">
                        <w:rPr>
                          <w:rFonts w:ascii="Calibri" w:hAnsi="Calibri"/>
                          <w:sz w:val="20"/>
                          <w:szCs w:val="20"/>
                          <w:u w:val="single"/>
                        </w:rPr>
                        <w:t xml:space="preserve">. </w:t>
                      </w:r>
                    </w:p>
                    <w:p w14:paraId="242EACCB" w14:textId="295351EB" w:rsidR="009739C9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F96569">
                        <w:rPr>
                          <w:rFonts w:ascii="Calibri" w:hAnsi="Calibri"/>
                          <w:sz w:val="20"/>
                          <w:szCs w:val="20"/>
                        </w:rPr>
                        <w:t>Du må lagre brevet på din mobil eller ta utskrift for å vise det til sjåføren sammen med gyldig legitimasjon.</w:t>
                      </w:r>
                      <w:r w:rsidR="002F39C9">
                        <w:rPr>
                          <w:rFonts w:ascii="Calibri" w:hAnsi="Calibri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Du vil få utdelt det ordinære skolekortet på skolen innen 16.september. </w:t>
                      </w:r>
                    </w:p>
                    <w:p w14:paraId="5591BCE2" w14:textId="77777777" w:rsidR="002F39C9" w:rsidRDefault="002F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="Calibri" w:hAnsi="Calibri"/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7ECD75EC" w14:textId="77777777" w:rsidR="009739C9" w:rsidRPr="00744120" w:rsidRDefault="009739C9" w:rsidP="002F39C9">
                      <w:pPr>
                        <w:autoSpaceDE w:val="0"/>
                        <w:autoSpaceDN w:val="0"/>
                        <w:spacing w:line="276" w:lineRule="auto"/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744120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NB!</w:t>
                      </w:r>
                    </w:p>
                    <w:p w14:paraId="2BE4EACC" w14:textId="35E5160D" w:rsidR="00F96569" w:rsidRDefault="009739C9" w:rsidP="006D7399">
                      <w:pPr>
                        <w:autoSpaceDE w:val="0"/>
                        <w:autoSpaceDN w:val="0"/>
                        <w:spacing w:line="276" w:lineRule="auto"/>
                      </w:pP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Hvis 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>det ordinære</w:t>
                      </w: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 skolekort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>et</w:t>
                      </w: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ditt </w:t>
                      </w:r>
                      <w:r w:rsidRPr="003D1FD9">
                        <w:rPr>
                          <w:rFonts w:ascii="Calibri" w:hAnsi="Calibri"/>
                          <w:b/>
                          <w:bCs/>
                          <w:i/>
                          <w:sz w:val="20"/>
                          <w:szCs w:val="20"/>
                        </w:rPr>
                        <w:t>ikke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 er klart </w:t>
                      </w: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innen </w:t>
                      </w:r>
                      <w:r w:rsidRPr="003D1FD9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>16.september</w:t>
                      </w:r>
                      <w:r w:rsidRPr="00006BDB">
                        <w:rPr>
                          <w:rFonts w:ascii="Calibri" w:hAnsi="Calibri"/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>må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 du</w:t>
                      </w: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 ta med dette brevet til kontoret på skolen. Der får du utle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vert et midlertidig reisebevis. Du kan reise med det midlertidige </w:t>
                      </w:r>
                      <w:r w:rsidR="00744120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reisebeviset i inntil 14 dager. </w:t>
                      </w:r>
                      <w:r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>Du må vise reisebeviset til sjåføren sammen med gyldig legitimasjon</w:t>
                      </w:r>
                      <w:r w:rsidRPr="00006BDB">
                        <w:rPr>
                          <w:rFonts w:ascii="Calibri" w:hAnsi="Calibri"/>
                          <w:bCs/>
                          <w:i/>
                          <w:sz w:val="20"/>
                          <w:szCs w:val="20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20E2">
        <w:rPr>
          <w:rStyle w:val="Overskrift2Tegn"/>
          <w:b/>
          <w:sz w:val="22"/>
          <w:szCs w:val="22"/>
        </w:rPr>
        <w:t>MIDLERTIDIG</w:t>
      </w:r>
      <w:bookmarkStart w:id="3" w:name="_GoBack"/>
      <w:bookmarkEnd w:id="3"/>
      <w:r w:rsidRPr="00FF20E2">
        <w:rPr>
          <w:rStyle w:val="Overskrift2Tegn"/>
          <w:b/>
          <w:sz w:val="22"/>
          <w:szCs w:val="22"/>
        </w:rPr>
        <w:t xml:space="preserve"> REISEBEVIS</w:t>
      </w:r>
      <w:r>
        <w:rPr>
          <w:rStyle w:val="Overskrift2Tegn"/>
          <w:b/>
          <w:sz w:val="22"/>
          <w:szCs w:val="22"/>
        </w:rPr>
        <w:t xml:space="preserve"> </w:t>
      </w:r>
      <w:r w:rsidR="000F5319" w:rsidRPr="000F5319">
        <w:rPr>
          <w:rStyle w:val="Overskrift2Tegn"/>
          <w:sz w:val="22"/>
          <w:szCs w:val="22"/>
        </w:rPr>
        <w:t>for</w:t>
      </w:r>
      <w:r w:rsidR="000F5319">
        <w:rPr>
          <w:rStyle w:val="Overskrift2Tegn"/>
          <w:b/>
          <w:sz w:val="22"/>
          <w:szCs w:val="22"/>
        </w:rPr>
        <w:t xml:space="preserve"> </w:t>
      </w:r>
      <w:r w:rsidRPr="00FF20E2">
        <w:rPr>
          <w:rStyle w:val="Overskrift2Tegn"/>
          <w:sz w:val="22"/>
          <w:szCs w:val="22"/>
        </w:rPr>
        <w:t>Telemark Bilruter og NSB</w:t>
      </w:r>
      <w:r w:rsidRPr="00FF20E2">
        <w:rPr>
          <w:rStyle w:val="Overskrift2Tegn"/>
          <w:noProof/>
          <w:lang w:eastAsia="nb-NO"/>
        </w:rPr>
        <w:t xml:space="preserve"> </w:t>
      </w:r>
    </w:p>
    <w:p w14:paraId="1CC8B667" w14:textId="1690D8E7" w:rsidR="00F96569" w:rsidRPr="00F96569" w:rsidRDefault="00F96569" w:rsidP="00F96569">
      <w:pPr>
        <w:pStyle w:val="Overskrift2"/>
        <w:rPr>
          <w:rFonts w:ascii="Gill Sans MT" w:hAnsi="Gill Sans MT"/>
          <w:sz w:val="22"/>
          <w:szCs w:val="22"/>
        </w:rPr>
      </w:pPr>
      <w:r w:rsidRPr="00F96569">
        <w:rPr>
          <w:rFonts w:ascii="Gill Sans MT" w:hAnsi="Gill Sans MT"/>
          <w:sz w:val="22"/>
          <w:szCs w:val="22"/>
        </w:rPr>
        <w:lastRenderedPageBreak/>
        <w:t>Bor du langt fra holdeplass?</w:t>
      </w:r>
    </w:p>
    <w:p w14:paraId="5B0A568C" w14:textId="04C20918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561AE5D6" w14:textId="6CA04A23" w:rsidR="00F96569" w:rsidRDefault="00F96569" w:rsidP="00F96569">
      <w:pPr>
        <w:rPr>
          <w:rFonts w:ascii="Calibri" w:hAnsi="Calibri"/>
          <w:sz w:val="20"/>
          <w:szCs w:val="20"/>
        </w:rPr>
      </w:pPr>
    </w:p>
    <w:p w14:paraId="36A71D7D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 xml:space="preserve">Informasjon om skyssgodtgjørelse og søknadsskjema finner du på </w:t>
      </w:r>
      <w:hyperlink r:id="rId11" w:history="1">
        <w:r w:rsidRPr="00F96569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  <w:r w:rsidRPr="00F96569">
        <w:rPr>
          <w:rFonts w:ascii="Calibri" w:hAnsi="Calibri"/>
          <w:sz w:val="20"/>
          <w:szCs w:val="20"/>
        </w:rPr>
        <w:t xml:space="preserve">. </w:t>
      </w:r>
    </w:p>
    <w:p w14:paraId="44231C14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11F8F2AD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Style w:val="Overskrift2Tegn"/>
          <w:rFonts w:ascii="Gill Sans MT" w:hAnsi="Gill Sans MT"/>
          <w:sz w:val="22"/>
          <w:szCs w:val="22"/>
        </w:rPr>
        <w:t>Rutetider</w:t>
      </w:r>
      <w:r w:rsidRPr="00F96569">
        <w:rPr>
          <w:rStyle w:val="Overskrift2Tegn"/>
          <w:rFonts w:ascii="Gill Sans MT" w:hAnsi="Gill Sans MT"/>
          <w:sz w:val="20"/>
          <w:szCs w:val="20"/>
        </w:rPr>
        <w:br/>
      </w:r>
      <w:r w:rsidRPr="00F96569">
        <w:rPr>
          <w:rFonts w:ascii="Calibri" w:hAnsi="Calibri"/>
          <w:sz w:val="20"/>
          <w:szCs w:val="20"/>
        </w:rPr>
        <w:t xml:space="preserve">For opplysninger om avgangs- og ankomsttider for kollektivtilbudet, kan du bruke reiseplanleggeren på </w:t>
      </w:r>
      <w:hyperlink r:id="rId12" w:history="1">
        <w:r w:rsidRPr="00F96569">
          <w:rPr>
            <w:rStyle w:val="Hyperkobling"/>
            <w:rFonts w:ascii="Calibri" w:hAnsi="Calibri"/>
            <w:sz w:val="20"/>
            <w:szCs w:val="20"/>
          </w:rPr>
          <w:t>www.farte.no</w:t>
        </w:r>
      </w:hyperlink>
      <w:r w:rsidRPr="00F96569">
        <w:rPr>
          <w:rFonts w:ascii="Calibri" w:hAnsi="Calibri"/>
          <w:sz w:val="20"/>
          <w:szCs w:val="20"/>
        </w:rPr>
        <w:t xml:space="preserve">. </w:t>
      </w:r>
    </w:p>
    <w:p w14:paraId="16828E4C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2999BCF9" w14:textId="7B6112CB" w:rsidR="00F96569" w:rsidRPr="00F96569" w:rsidRDefault="00F96569" w:rsidP="00F96569">
      <w:pPr>
        <w:rPr>
          <w:rFonts w:ascii="Calibri" w:eastAsiaTheme="majorEastAsia" w:hAnsi="Calibri"/>
          <w:color w:val="000000" w:themeColor="text1"/>
          <w:sz w:val="20"/>
          <w:szCs w:val="20"/>
        </w:rPr>
      </w:pPr>
      <w:r w:rsidRPr="00F96569">
        <w:rPr>
          <w:rStyle w:val="Overskrift2Tegn"/>
          <w:rFonts w:ascii="Gill Sans MT" w:hAnsi="Gill Sans MT"/>
          <w:sz w:val="22"/>
          <w:szCs w:val="22"/>
        </w:rPr>
        <w:t>Bakgrunn for vedtaket</w:t>
      </w:r>
      <w:r w:rsidRPr="00F96569">
        <w:rPr>
          <w:rStyle w:val="Overskrift2Tegn"/>
          <w:rFonts w:ascii="Gill Sans MT" w:hAnsi="Gill Sans MT"/>
          <w:sz w:val="20"/>
          <w:szCs w:val="20"/>
        </w:rPr>
        <w:br/>
      </w:r>
      <w:proofErr w:type="spellStart"/>
      <w:r w:rsidRPr="00F96569">
        <w:rPr>
          <w:rFonts w:ascii="Calibri" w:hAnsi="Calibri"/>
          <w:sz w:val="20"/>
          <w:szCs w:val="20"/>
        </w:rPr>
        <w:t>Vedtaket</w:t>
      </w:r>
      <w:proofErr w:type="spellEnd"/>
      <w:r w:rsidRPr="00F96569">
        <w:rPr>
          <w:rFonts w:ascii="Calibri" w:hAnsi="Calibri"/>
          <w:sz w:val="20"/>
          <w:szCs w:val="20"/>
        </w:rPr>
        <w:t xml:space="preserve"> er fattet med bakgrunn i opplæringslovens § 7-2, hvor det står at elever i videregående opplæring som bor mer enn 6 kilometer fra skolen har rett til skoleskyss. Vi har beregnet din avstand til</w:t>
      </w:r>
      <w:r>
        <w:rPr>
          <w:rFonts w:ascii="Calibri" w:hAnsi="Calibri"/>
          <w:sz w:val="20"/>
          <w:szCs w:val="20"/>
        </w:rPr>
        <w:t xml:space="preserve"> </w:t>
      </w:r>
      <w:r w:rsidRPr="00DB65A8">
        <w:rPr>
          <w:rFonts w:ascii="Calibri" w:hAnsi="Calibri"/>
          <w:b/>
          <w:sz w:val="20"/>
          <w:szCs w:val="20"/>
        </w:rPr>
        <w:t>{avstand}.</w:t>
      </w:r>
    </w:p>
    <w:p w14:paraId="09F35B40" w14:textId="77777777" w:rsidR="00F96569" w:rsidRPr="00F96569" w:rsidRDefault="00F96569" w:rsidP="00F96569">
      <w:pPr>
        <w:pStyle w:val="Overskrift2"/>
        <w:rPr>
          <w:rFonts w:ascii="Gill Sans MT" w:hAnsi="Gill Sans MT"/>
          <w:sz w:val="22"/>
          <w:szCs w:val="22"/>
        </w:rPr>
      </w:pPr>
      <w:r w:rsidRPr="00F96569">
        <w:rPr>
          <w:rFonts w:ascii="Gill Sans MT" w:hAnsi="Gill Sans MT"/>
          <w:sz w:val="22"/>
          <w:szCs w:val="22"/>
        </w:rPr>
        <w:t>Forbehold om feil</w:t>
      </w:r>
    </w:p>
    <w:p w14:paraId="580061F7" w14:textId="78647C9A" w:rsid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 xml:space="preserve">Dette vedtaket er automatisk produsert på bakgrunn av opplysningene du har </w:t>
      </w:r>
      <w:r w:rsidR="005A2119">
        <w:rPr>
          <w:rFonts w:ascii="Calibri" w:hAnsi="Calibri"/>
          <w:sz w:val="20"/>
          <w:szCs w:val="20"/>
        </w:rPr>
        <w:t>opp</w:t>
      </w:r>
      <w:r w:rsidRPr="00F96569">
        <w:rPr>
          <w:rFonts w:ascii="Calibri" w:hAnsi="Calibri"/>
          <w:sz w:val="20"/>
          <w:szCs w:val="20"/>
        </w:rPr>
        <w:t xml:space="preserve">gitt i søknaden din. Det tas forbehold om at svaret på søknaden din kan være feil. </w:t>
      </w:r>
    </w:p>
    <w:p w14:paraId="60F038C1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21BB3805" w14:textId="52E5AA69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>Dersom du har fått feil vedtak eller du har oppgitt feil</w:t>
      </w:r>
      <w:r w:rsidR="004C4719">
        <w:rPr>
          <w:rFonts w:ascii="Calibri" w:hAnsi="Calibri"/>
          <w:sz w:val="20"/>
          <w:szCs w:val="20"/>
        </w:rPr>
        <w:t>/mangelfulle</w:t>
      </w:r>
      <w:r w:rsidRPr="00F96569">
        <w:rPr>
          <w:rFonts w:ascii="Calibri" w:hAnsi="Calibri"/>
          <w:sz w:val="20"/>
          <w:szCs w:val="20"/>
        </w:rPr>
        <w:t xml:space="preserve"> opplysninger, kan vedtaket ditt omgjøres og </w:t>
      </w:r>
      <w:proofErr w:type="spellStart"/>
      <w:r w:rsidRPr="00F96569">
        <w:rPr>
          <w:rFonts w:ascii="Calibri" w:hAnsi="Calibri"/>
          <w:sz w:val="20"/>
          <w:szCs w:val="20"/>
        </w:rPr>
        <w:t>skyssretten</w:t>
      </w:r>
      <w:proofErr w:type="spellEnd"/>
      <w:r w:rsidRPr="00F96569">
        <w:rPr>
          <w:rFonts w:ascii="Calibri" w:hAnsi="Calibri"/>
          <w:sz w:val="20"/>
          <w:szCs w:val="20"/>
        </w:rPr>
        <w:t xml:space="preserve"> inndras. </w:t>
      </w:r>
    </w:p>
    <w:p w14:paraId="2660D1E3" w14:textId="77777777" w:rsidR="00F96569" w:rsidRPr="00F96569" w:rsidRDefault="00F96569" w:rsidP="00F96569">
      <w:pPr>
        <w:rPr>
          <w:rStyle w:val="Overskrift2Tegn"/>
          <w:rFonts w:ascii="Calibri" w:hAnsi="Calibri"/>
          <w:sz w:val="20"/>
          <w:szCs w:val="20"/>
        </w:rPr>
      </w:pPr>
    </w:p>
    <w:p w14:paraId="6B60C289" w14:textId="77777777" w:rsid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Style w:val="Overskrift2Tegn"/>
          <w:rFonts w:ascii="Gill Sans MT" w:hAnsi="Gill Sans MT"/>
          <w:sz w:val="22"/>
          <w:szCs w:val="22"/>
        </w:rPr>
        <w:t>Hvis du ønsker å klage</w:t>
      </w:r>
      <w:r w:rsidRPr="00F96569">
        <w:rPr>
          <w:rStyle w:val="Overskrift2Tegn"/>
          <w:rFonts w:ascii="Gill Sans MT" w:hAnsi="Gill Sans MT"/>
          <w:sz w:val="20"/>
          <w:szCs w:val="20"/>
        </w:rPr>
        <w:br/>
      </w:r>
      <w:r w:rsidRPr="00F96569">
        <w:rPr>
          <w:rFonts w:ascii="Calibri" w:hAnsi="Calibri"/>
          <w:sz w:val="20"/>
          <w:szCs w:val="20"/>
        </w:rPr>
        <w:t xml:space="preserve">Du kan klage innen 3 uker etter du har mottatt dette brevet hvis du mener at vedtaket er feil. </w:t>
      </w:r>
    </w:p>
    <w:p w14:paraId="7ABE212C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7A13F023" w14:textId="22E37DF1" w:rsid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>Klagen må inneholde elevens fulle navn, fødselsnummer</w:t>
      </w:r>
      <w:r w:rsidR="009739C9">
        <w:rPr>
          <w:rFonts w:ascii="Calibri" w:hAnsi="Calibri"/>
          <w:sz w:val="20"/>
          <w:szCs w:val="20"/>
        </w:rPr>
        <w:t xml:space="preserve"> (11 siffer)</w:t>
      </w:r>
      <w:r w:rsidRPr="00F96569">
        <w:rPr>
          <w:rFonts w:ascii="Calibri" w:hAnsi="Calibri"/>
          <w:sz w:val="20"/>
          <w:szCs w:val="20"/>
        </w:rPr>
        <w:t xml:space="preserve">, skole og eventuelle nye opplysninger. </w:t>
      </w:r>
    </w:p>
    <w:p w14:paraId="6B0B85C0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69F05DFB" w14:textId="77777777" w:rsid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 xml:space="preserve">Klagen sendes til Telemark Fylkeskommune, Postboks 2844, 3702 Skien. Konvolutten merkes med «Skoleskyss». </w:t>
      </w:r>
    </w:p>
    <w:p w14:paraId="3416FED4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45525C58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3AD86F8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331F9A42" w14:textId="77777777" w:rsidR="00F96569" w:rsidRPr="00F96569" w:rsidRDefault="00F96569" w:rsidP="00F96569">
      <w:pPr>
        <w:rPr>
          <w:rFonts w:ascii="Calibri" w:hAnsi="Calibri"/>
          <w:sz w:val="20"/>
          <w:szCs w:val="20"/>
        </w:rPr>
      </w:pPr>
    </w:p>
    <w:p w14:paraId="5E6D985D" w14:textId="77777777" w:rsidR="00F96569" w:rsidRPr="00F96569" w:rsidRDefault="00F96569" w:rsidP="00F96569">
      <w:pPr>
        <w:rPr>
          <w:rStyle w:val="Hyperkobling"/>
          <w:rFonts w:ascii="Calibri" w:hAnsi="Calibri"/>
          <w:sz w:val="20"/>
          <w:szCs w:val="20"/>
        </w:rPr>
      </w:pPr>
      <w:r w:rsidRPr="00F96569">
        <w:rPr>
          <w:rFonts w:ascii="Calibri" w:hAnsi="Calibri"/>
          <w:sz w:val="20"/>
          <w:szCs w:val="20"/>
        </w:rPr>
        <w:t xml:space="preserve">For mer informasjon om skoleskyss: </w:t>
      </w:r>
      <w:hyperlink r:id="rId13" w:history="1">
        <w:r w:rsidRPr="00F96569">
          <w:rPr>
            <w:rStyle w:val="Hyperkobling"/>
            <w:rFonts w:ascii="Calibri" w:hAnsi="Calibri"/>
            <w:sz w:val="20"/>
            <w:szCs w:val="20"/>
          </w:rPr>
          <w:t>www.telemark.no/skoleskyss</w:t>
        </w:r>
      </w:hyperlink>
    </w:p>
    <w:p w14:paraId="2DE86E4F" w14:textId="77777777" w:rsidR="00F96569" w:rsidRPr="00237AD8" w:rsidRDefault="00F96569" w:rsidP="00237AD8">
      <w:pPr>
        <w:rPr>
          <w:rFonts w:ascii="Calibri" w:hAnsi="Calibri"/>
          <w:sz w:val="20"/>
          <w:szCs w:val="20"/>
        </w:rPr>
      </w:pPr>
    </w:p>
    <w:p w14:paraId="713ACA07" w14:textId="77777777" w:rsidR="00F96569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237AD8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0E2DA5DD" w14:textId="77777777" w:rsidR="00773679" w:rsidRPr="00773679" w:rsidRDefault="00773679">
      <w:pPr>
        <w:rPr>
          <w:sz w:val="20"/>
          <w:szCs w:val="20"/>
        </w:rPr>
      </w:pPr>
    </w:p>
    <w:p w14:paraId="74265C8D" w14:textId="28764C53" w:rsidR="0055376B" w:rsidRDefault="00237AD8" w:rsidP="00BA3E05">
      <w:pPr>
        <w:rPr>
          <w:rStyle w:val="Overskrift2Tegn"/>
        </w:rPr>
      </w:pPr>
      <w:r>
        <w:rPr>
          <w:sz w:val="20"/>
          <w:szCs w:val="20"/>
        </w:rPr>
        <w:t>{</w:t>
      </w:r>
      <w:proofErr w:type="gramStart"/>
      <w:r>
        <w:rPr>
          <w:sz w:val="20"/>
          <w:szCs w:val="20"/>
        </w:rPr>
        <w:t>avdeling</w:t>
      </w:r>
      <w:proofErr w:type="gramEnd"/>
      <w:r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58DAF9C8" w14:textId="63AD42EC" w:rsidR="00DF39B0" w:rsidRDefault="00DF39B0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08ED4CB3" w14:textId="77777777" w:rsidR="00DF39B0" w:rsidRDefault="00DF39B0">
      <w:pPr>
        <w:spacing w:line="260" w:lineRule="exact"/>
        <w:rPr>
          <w:i/>
          <w:sz w:val="18"/>
          <w:szCs w:val="18"/>
        </w:rPr>
      </w:pPr>
    </w:p>
    <w:p w14:paraId="40E8BCB6" w14:textId="77777777" w:rsidR="00DF39B0" w:rsidRPr="00B0697A" w:rsidRDefault="00DF39B0" w:rsidP="00DF39B0">
      <w:pPr>
        <w:spacing w:before="240" w:line="260" w:lineRule="exact"/>
        <w:rPr>
          <w:rFonts w:cs="Times New Roman"/>
          <w:color w:val="000000" w:themeColor="accent4"/>
          <w:sz w:val="18"/>
        </w:rPr>
      </w:pPr>
      <w:r>
        <w:rPr>
          <w:rFonts w:ascii="Calibri" w:hAnsi="Calibri"/>
          <w:sz w:val="20"/>
          <w:szCs w:val="20"/>
        </w:rPr>
        <w:t>{</w:t>
      </w:r>
      <w:proofErr w:type="gramStart"/>
      <w:r>
        <w:rPr>
          <w:rFonts w:ascii="Calibri" w:hAnsi="Calibri"/>
          <w:sz w:val="20"/>
          <w:szCs w:val="20"/>
        </w:rPr>
        <w:t>sammendrag</w:t>
      </w:r>
      <w:proofErr w:type="gramEnd"/>
      <w:r>
        <w:rPr>
          <w:rFonts w:ascii="Calibri" w:hAnsi="Calibri"/>
          <w:sz w:val="20"/>
          <w:szCs w:val="20"/>
        </w:rPr>
        <w:t>}</w:t>
      </w:r>
    </w:p>
    <w:p w14:paraId="12A43743" w14:textId="77777777" w:rsidR="00DF39B0" w:rsidRPr="004134AA" w:rsidRDefault="00DF39B0">
      <w:pPr>
        <w:spacing w:line="260" w:lineRule="exact"/>
        <w:rPr>
          <w:i/>
          <w:sz w:val="18"/>
          <w:szCs w:val="18"/>
        </w:rPr>
      </w:pP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4"/>
      <w:footerReference w:type="default" r:id="rId15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733E7" w14:textId="77777777" w:rsidR="006808A6" w:rsidRDefault="006808A6">
      <w:pPr>
        <w:spacing w:line="240" w:lineRule="auto"/>
      </w:pPr>
      <w:r>
        <w:separator/>
      </w:r>
    </w:p>
  </w:endnote>
  <w:endnote w:type="continuationSeparator" w:id="0">
    <w:p w14:paraId="25B956B2" w14:textId="77777777" w:rsidR="006808A6" w:rsidRDefault="00680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Deja Vu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C36AF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DC407" w14:textId="77777777" w:rsidR="006808A6" w:rsidRDefault="006808A6">
      <w:pPr>
        <w:spacing w:line="240" w:lineRule="auto"/>
      </w:pPr>
      <w:r>
        <w:separator/>
      </w:r>
    </w:p>
  </w:footnote>
  <w:footnote w:type="continuationSeparator" w:id="0">
    <w:p w14:paraId="70758229" w14:textId="77777777" w:rsidR="006808A6" w:rsidRDefault="00680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5319"/>
    <w:rsid w:val="00106293"/>
    <w:rsid w:val="001512F0"/>
    <w:rsid w:val="00182F02"/>
    <w:rsid w:val="001A724B"/>
    <w:rsid w:val="00212A21"/>
    <w:rsid w:val="00237AD8"/>
    <w:rsid w:val="002B1730"/>
    <w:rsid w:val="002C05A2"/>
    <w:rsid w:val="002F39C9"/>
    <w:rsid w:val="002F74E3"/>
    <w:rsid w:val="00314787"/>
    <w:rsid w:val="004134AA"/>
    <w:rsid w:val="004238B8"/>
    <w:rsid w:val="00460EF2"/>
    <w:rsid w:val="004849AC"/>
    <w:rsid w:val="004C4719"/>
    <w:rsid w:val="00517692"/>
    <w:rsid w:val="00530A1F"/>
    <w:rsid w:val="005422D1"/>
    <w:rsid w:val="0055376B"/>
    <w:rsid w:val="005A2119"/>
    <w:rsid w:val="005F5BE4"/>
    <w:rsid w:val="00620BD2"/>
    <w:rsid w:val="00633706"/>
    <w:rsid w:val="006808A6"/>
    <w:rsid w:val="006D7399"/>
    <w:rsid w:val="006E7C7C"/>
    <w:rsid w:val="00702458"/>
    <w:rsid w:val="00703037"/>
    <w:rsid w:val="00744120"/>
    <w:rsid w:val="00770839"/>
    <w:rsid w:val="00773679"/>
    <w:rsid w:val="007D6750"/>
    <w:rsid w:val="007E58A8"/>
    <w:rsid w:val="00815683"/>
    <w:rsid w:val="00821274"/>
    <w:rsid w:val="008413FF"/>
    <w:rsid w:val="008A26DA"/>
    <w:rsid w:val="008B01E6"/>
    <w:rsid w:val="00900391"/>
    <w:rsid w:val="00903F3B"/>
    <w:rsid w:val="009531AE"/>
    <w:rsid w:val="009739C9"/>
    <w:rsid w:val="0098406C"/>
    <w:rsid w:val="009C1E4E"/>
    <w:rsid w:val="009D497A"/>
    <w:rsid w:val="00A7608A"/>
    <w:rsid w:val="00A9149E"/>
    <w:rsid w:val="00AA07BF"/>
    <w:rsid w:val="00AD46A2"/>
    <w:rsid w:val="00B07816"/>
    <w:rsid w:val="00B665A6"/>
    <w:rsid w:val="00B76CCC"/>
    <w:rsid w:val="00B76D0A"/>
    <w:rsid w:val="00B9577C"/>
    <w:rsid w:val="00BA3E05"/>
    <w:rsid w:val="00C0139F"/>
    <w:rsid w:val="00C254C0"/>
    <w:rsid w:val="00C32F17"/>
    <w:rsid w:val="00C36AF9"/>
    <w:rsid w:val="00C4396C"/>
    <w:rsid w:val="00C708B4"/>
    <w:rsid w:val="00C77A01"/>
    <w:rsid w:val="00D23472"/>
    <w:rsid w:val="00D40A9C"/>
    <w:rsid w:val="00DB3C8B"/>
    <w:rsid w:val="00DB65A8"/>
    <w:rsid w:val="00DD30A4"/>
    <w:rsid w:val="00DD53D8"/>
    <w:rsid w:val="00DF1CAB"/>
    <w:rsid w:val="00DF39B0"/>
    <w:rsid w:val="00DF3BD4"/>
    <w:rsid w:val="00EF3FCD"/>
    <w:rsid w:val="00F76E6E"/>
    <w:rsid w:val="00F828B0"/>
    <w:rsid w:val="00F96072"/>
    <w:rsid w:val="00F96569"/>
    <w:rsid w:val="00FB7E7A"/>
    <w:rsid w:val="00FF20E2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30A1F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30A1F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530A1F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30A1F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530A1F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telemark.no/skoleskys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farte.n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bd6af8c3-4392-483c-b19c-63ee1b41c023"/>
    <ds:schemaRef ds:uri="http://www.w3.org/XML/1998/namespace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05A95187-2734-479A-9000-6232CB43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679C1D24</Template>
  <TotalTime>184</TotalTime>
  <Pages>3</Pages>
  <Words>389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Mari Torsmyr Hansen</cp:lastModifiedBy>
  <cp:revision>4</cp:revision>
  <cp:lastPrinted>2016-06-02T13:48:00Z</cp:lastPrinted>
  <dcterms:created xsi:type="dcterms:W3CDTF">2016-06-02T08:06:00Z</dcterms:created>
  <dcterms:modified xsi:type="dcterms:W3CDTF">2016-06-02T14:04:00Z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