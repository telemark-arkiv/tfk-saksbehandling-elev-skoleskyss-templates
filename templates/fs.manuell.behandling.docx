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Default="00237AD8" w:rsidP="00237AD8">
            <w:pPr>
              <w:spacing w:line="240" w:lineRule="auto"/>
            </w:pPr>
            <w:r>
              <w:t>{</w:t>
            </w:r>
            <w:proofErr w:type="gramStart"/>
            <w:r>
              <w:t>navn</w:t>
            </w:r>
            <w:proofErr w:type="gramEnd"/>
            <w:r>
              <w:t>}</w:t>
            </w:r>
          </w:p>
          <w:p w14:paraId="1FDE2641" w14:textId="77777777" w:rsidR="00237AD8" w:rsidRDefault="00237AD8" w:rsidP="00237AD8">
            <w:pPr>
              <w:spacing w:line="240" w:lineRule="auto"/>
            </w:pPr>
            <w:r>
              <w:t>{</w:t>
            </w:r>
            <w:proofErr w:type="gramStart"/>
            <w:r>
              <w:t>adresse</w:t>
            </w:r>
            <w:proofErr w:type="gramEnd"/>
            <w:r>
              <w:t>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postnr</w:t>
            </w:r>
            <w:proofErr w:type="spellEnd"/>
            <w:proofErr w:type="gramEnd"/>
            <w: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2658E436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237AD8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{avdeling}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4134AA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Deres</w:t>
            </w:r>
            <w:r w:rsidR="00B76D0A" w:rsidRPr="004134AA">
              <w:rPr>
                <w:sz w:val="18"/>
                <w:szCs w:val="18"/>
              </w:rPr>
              <w:t xml:space="preserve"> dato: </w:t>
            </w:r>
            <w:r w:rsidR="00B76D0A"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4A404D08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Vår dato:                   {dato}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5CF6441F" w14:textId="69290F64" w:rsidR="00DE793F" w:rsidRDefault="00DE793F" w:rsidP="00DE793F">
      <w:pPr>
        <w:rPr>
          <w:rFonts w:ascii="Calibri" w:hAnsi="Calibri"/>
          <w:sz w:val="20"/>
          <w:szCs w:val="20"/>
        </w:rPr>
      </w:pPr>
      <w:r w:rsidRPr="00AE0044">
        <w:rPr>
          <w:rFonts w:ascii="Calibri" w:hAnsi="Calibri"/>
          <w:sz w:val="20"/>
          <w:szCs w:val="20"/>
        </w:rPr>
        <w:t xml:space="preserve">Vi har mottatt søknaden din om fri skoleskyss med kollektivtilbudet. </w:t>
      </w:r>
    </w:p>
    <w:p w14:paraId="608CA645" w14:textId="77777777" w:rsidR="00AE0044" w:rsidRPr="00AE0044" w:rsidRDefault="00AE0044" w:rsidP="00DE793F">
      <w:pPr>
        <w:rPr>
          <w:rFonts w:ascii="Calibri" w:hAnsi="Calibri"/>
          <w:sz w:val="20"/>
          <w:szCs w:val="20"/>
        </w:rPr>
      </w:pPr>
    </w:p>
    <w:p w14:paraId="6EA04322" w14:textId="03B862A7" w:rsidR="00DE793F" w:rsidRDefault="00DE793F" w:rsidP="00DE793F">
      <w:pPr>
        <w:rPr>
          <w:rFonts w:ascii="Calibri" w:hAnsi="Calibri"/>
          <w:sz w:val="20"/>
          <w:szCs w:val="20"/>
        </w:rPr>
      </w:pPr>
      <w:r w:rsidRPr="00AE0044">
        <w:rPr>
          <w:rFonts w:ascii="Calibri" w:hAnsi="Calibri"/>
          <w:sz w:val="20"/>
          <w:szCs w:val="20"/>
        </w:rPr>
        <w:t xml:space="preserve">Søknaden din </w:t>
      </w:r>
      <w:r w:rsidR="002A7BB1">
        <w:rPr>
          <w:rFonts w:ascii="Calibri" w:hAnsi="Calibri"/>
          <w:sz w:val="20"/>
          <w:szCs w:val="20"/>
        </w:rPr>
        <w:t>blir nå behandlet hos oss</w:t>
      </w:r>
      <w:r w:rsidRPr="00AE0044">
        <w:rPr>
          <w:rFonts w:ascii="Calibri" w:hAnsi="Calibri"/>
          <w:sz w:val="20"/>
          <w:szCs w:val="20"/>
        </w:rPr>
        <w:t xml:space="preserve">. </w:t>
      </w:r>
      <w:r w:rsidR="002A7BB1">
        <w:rPr>
          <w:rFonts w:ascii="Calibri" w:hAnsi="Calibri"/>
          <w:sz w:val="20"/>
          <w:szCs w:val="20"/>
        </w:rPr>
        <w:t>Hvis</w:t>
      </w:r>
      <w:r w:rsidRPr="00AE0044">
        <w:rPr>
          <w:rFonts w:ascii="Calibri" w:hAnsi="Calibri"/>
          <w:sz w:val="20"/>
          <w:szCs w:val="20"/>
        </w:rPr>
        <w:t xml:space="preserve"> det er behov for flere opplysninger i saken</w:t>
      </w:r>
      <w:r w:rsidR="002A7BB1">
        <w:rPr>
          <w:rFonts w:ascii="Calibri" w:hAnsi="Calibri"/>
          <w:sz w:val="20"/>
          <w:szCs w:val="20"/>
        </w:rPr>
        <w:t xml:space="preserve"> vil vi ta kontakt med deg</w:t>
      </w:r>
      <w:r w:rsidRPr="00AE0044">
        <w:rPr>
          <w:rFonts w:ascii="Calibri" w:hAnsi="Calibri"/>
          <w:sz w:val="20"/>
          <w:szCs w:val="20"/>
        </w:rPr>
        <w:t xml:space="preserve">. </w:t>
      </w:r>
    </w:p>
    <w:p w14:paraId="485CF90A" w14:textId="77777777" w:rsidR="002A7BB1" w:rsidRDefault="002A7BB1" w:rsidP="00DE793F">
      <w:pPr>
        <w:rPr>
          <w:rFonts w:ascii="Calibri" w:hAnsi="Calibri"/>
          <w:sz w:val="20"/>
          <w:szCs w:val="20"/>
        </w:rPr>
      </w:pPr>
    </w:p>
    <w:p w14:paraId="4C264C37" w14:textId="77777777" w:rsidR="002A7BB1" w:rsidRPr="00AE0044" w:rsidRDefault="002A7BB1" w:rsidP="002A7BB1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Sammendrag av søknaden din ligger vedlagt på siste side. </w:t>
      </w:r>
    </w:p>
    <w:p w14:paraId="153C6272" w14:textId="77777777" w:rsidR="00DE793F" w:rsidRPr="00D91E5C" w:rsidRDefault="00DE793F" w:rsidP="00DE793F">
      <w:pPr>
        <w:rPr>
          <w:rFonts w:ascii="Calibri" w:hAnsi="Calibri"/>
        </w:rPr>
      </w:pPr>
      <w:bookmarkStart w:id="3" w:name="_GoBack"/>
      <w:bookmarkEnd w:id="3"/>
    </w:p>
    <w:p w14:paraId="3B35EF98" w14:textId="77777777" w:rsidR="008E0E08" w:rsidRDefault="00DE793F" w:rsidP="00DE793F">
      <w:pPr>
        <w:rPr>
          <w:rFonts w:asciiTheme="majorHAnsi" w:hAnsiTheme="majorHAnsi"/>
        </w:rPr>
      </w:pPr>
      <w:r w:rsidRPr="00DE793F">
        <w:rPr>
          <w:rFonts w:asciiTheme="majorHAnsi" w:hAnsiTheme="majorHAnsi"/>
        </w:rPr>
        <w:t xml:space="preserve">Når får du </w:t>
      </w:r>
      <w:r w:rsidR="008E0E08">
        <w:rPr>
          <w:rFonts w:asciiTheme="majorHAnsi" w:hAnsiTheme="majorHAnsi"/>
        </w:rPr>
        <w:t>svar?</w:t>
      </w:r>
    </w:p>
    <w:p w14:paraId="489962E4" w14:textId="1F357EDA" w:rsidR="00DE793F" w:rsidRPr="00C408D0" w:rsidRDefault="008E0E08" w:rsidP="00DE793F">
      <w:pPr>
        <w:rPr>
          <w:rFonts w:ascii="Calibri" w:hAnsi="Calibri"/>
          <w:sz w:val="20"/>
          <w:szCs w:val="20"/>
        </w:rPr>
      </w:pPr>
      <w:r w:rsidRPr="00C408D0">
        <w:rPr>
          <w:rFonts w:ascii="Calibri" w:hAnsi="Calibri"/>
          <w:sz w:val="20"/>
          <w:szCs w:val="20"/>
        </w:rPr>
        <w:t>Du</w:t>
      </w:r>
      <w:r w:rsidR="00DE793F" w:rsidRPr="00C408D0">
        <w:rPr>
          <w:rFonts w:ascii="Calibri" w:hAnsi="Calibri"/>
          <w:sz w:val="20"/>
          <w:szCs w:val="20"/>
        </w:rPr>
        <w:t xml:space="preserve"> kan forvente å få svar på søknaden om skyss med kollektivtilbudet i løpet av fire uker.</w:t>
      </w:r>
    </w:p>
    <w:p w14:paraId="3F739680" w14:textId="0395D434" w:rsidR="00DE793F" w:rsidRPr="00AE0044" w:rsidRDefault="00DE793F" w:rsidP="00DE793F">
      <w:pPr>
        <w:rPr>
          <w:rFonts w:ascii="Calibri" w:hAnsi="Calibri"/>
          <w:sz w:val="20"/>
          <w:szCs w:val="20"/>
        </w:rPr>
      </w:pPr>
      <w:r w:rsidRPr="00AE0044">
        <w:rPr>
          <w:rFonts w:ascii="Calibri" w:hAnsi="Calibri"/>
          <w:sz w:val="20"/>
          <w:szCs w:val="20"/>
        </w:rPr>
        <w:t xml:space="preserve">Elever som søker før </w:t>
      </w:r>
      <w:r w:rsidR="007C1CED">
        <w:rPr>
          <w:rFonts w:ascii="Calibri" w:hAnsi="Calibri"/>
          <w:sz w:val="20"/>
          <w:szCs w:val="20"/>
        </w:rPr>
        <w:t xml:space="preserve">og rundt </w:t>
      </w:r>
      <w:r w:rsidRPr="00AE0044">
        <w:rPr>
          <w:rFonts w:ascii="Calibri" w:hAnsi="Calibri"/>
          <w:sz w:val="20"/>
          <w:szCs w:val="20"/>
        </w:rPr>
        <w:t xml:space="preserve">skolestart </w:t>
      </w:r>
      <w:r w:rsidR="007C1CED">
        <w:rPr>
          <w:rFonts w:ascii="Calibri" w:hAnsi="Calibri"/>
          <w:sz w:val="20"/>
          <w:szCs w:val="20"/>
        </w:rPr>
        <w:t xml:space="preserve">vil måtte regne med noe </w:t>
      </w:r>
      <w:r w:rsidRPr="00AE0044">
        <w:rPr>
          <w:rFonts w:ascii="Calibri" w:hAnsi="Calibri"/>
          <w:sz w:val="20"/>
          <w:szCs w:val="20"/>
        </w:rPr>
        <w:t xml:space="preserve">lengre saksbehandlingstid på grunn av </w:t>
      </w:r>
      <w:r w:rsidR="007C1CED">
        <w:rPr>
          <w:rFonts w:ascii="Calibri" w:hAnsi="Calibri"/>
          <w:sz w:val="20"/>
          <w:szCs w:val="20"/>
        </w:rPr>
        <w:t>stor arbeidsmengde i perioden mellom skolestart og høstferien</w:t>
      </w:r>
      <w:r w:rsidRPr="00AE0044">
        <w:rPr>
          <w:rFonts w:ascii="Calibri" w:hAnsi="Calibri"/>
          <w:sz w:val="20"/>
          <w:szCs w:val="20"/>
        </w:rPr>
        <w:t xml:space="preserve">. </w:t>
      </w:r>
    </w:p>
    <w:p w14:paraId="506185E4" w14:textId="77777777" w:rsidR="00DE793F" w:rsidRPr="00DE793F" w:rsidRDefault="00DE793F" w:rsidP="00DE793F">
      <w:pPr>
        <w:pStyle w:val="Overskrift2"/>
        <w:rPr>
          <w:sz w:val="22"/>
          <w:szCs w:val="22"/>
        </w:rPr>
      </w:pPr>
      <w:r w:rsidRPr="00DE793F">
        <w:rPr>
          <w:sz w:val="22"/>
          <w:szCs w:val="22"/>
        </w:rPr>
        <w:t>Hva gjør du i mellomtiden?</w:t>
      </w:r>
    </w:p>
    <w:p w14:paraId="485A4A0E" w14:textId="77777777" w:rsidR="00DE793F" w:rsidRPr="00AE0044" w:rsidRDefault="00DE793F" w:rsidP="00DE793F">
      <w:pPr>
        <w:rPr>
          <w:rFonts w:ascii="Calibri" w:hAnsi="Calibri" w:cs="Nimbus Roman No9 L"/>
          <w:sz w:val="20"/>
          <w:szCs w:val="20"/>
        </w:rPr>
      </w:pPr>
      <w:r w:rsidRPr="00AE0044">
        <w:rPr>
          <w:rFonts w:ascii="Calibri" w:hAnsi="Calibri" w:cs="Nimbus Roman No9 L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AD7C6D7" w14:textId="77777777" w:rsidR="00DE793F" w:rsidRPr="00DE793F" w:rsidRDefault="00DE793F" w:rsidP="00DE793F">
      <w:pPr>
        <w:pStyle w:val="Overskrift2"/>
        <w:rPr>
          <w:sz w:val="22"/>
          <w:szCs w:val="22"/>
        </w:rPr>
      </w:pPr>
      <w:r w:rsidRPr="00DE793F">
        <w:rPr>
          <w:sz w:val="22"/>
          <w:szCs w:val="22"/>
        </w:rPr>
        <w:t>Bor du langt fra holdeplass?</w:t>
      </w:r>
    </w:p>
    <w:p w14:paraId="52F3F215" w14:textId="77777777" w:rsidR="00DE793F" w:rsidRPr="00AE0044" w:rsidRDefault="00DE793F" w:rsidP="00DE793F">
      <w:pPr>
        <w:rPr>
          <w:rFonts w:ascii="Calibri" w:hAnsi="Calibri"/>
          <w:sz w:val="20"/>
          <w:szCs w:val="20"/>
        </w:rPr>
      </w:pPr>
      <w:r w:rsidRPr="00AE0044">
        <w:rPr>
          <w:rFonts w:ascii="Calibri" w:hAnsi="Calibr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739AF082" w14:textId="77777777" w:rsidR="00DE793F" w:rsidRPr="00AE0044" w:rsidRDefault="00DE793F" w:rsidP="00DE793F">
      <w:pPr>
        <w:rPr>
          <w:rFonts w:ascii="Calibri" w:hAnsi="Calibri"/>
          <w:sz w:val="20"/>
          <w:szCs w:val="20"/>
        </w:rPr>
      </w:pPr>
      <w:r w:rsidRPr="00AE0044">
        <w:rPr>
          <w:rFonts w:ascii="Calibri" w:hAnsi="Calibri"/>
          <w:sz w:val="20"/>
          <w:szCs w:val="20"/>
        </w:rPr>
        <w:t xml:space="preserve">Informasjon om skyssgodtgjørelse og søknadsskjema finner du på </w:t>
      </w:r>
      <w:hyperlink r:id="rId12" w:history="1">
        <w:r w:rsidRPr="00AE0044">
          <w:rPr>
            <w:rStyle w:val="Hyperkobling"/>
            <w:rFonts w:ascii="Calibri" w:hAnsi="Calibri"/>
            <w:sz w:val="20"/>
            <w:szCs w:val="20"/>
          </w:rPr>
          <w:t>www.telemark.no/skoleskyss</w:t>
        </w:r>
      </w:hyperlink>
      <w:r w:rsidRPr="00AE0044">
        <w:rPr>
          <w:rFonts w:ascii="Calibri" w:hAnsi="Calibri"/>
          <w:sz w:val="20"/>
          <w:szCs w:val="20"/>
        </w:rPr>
        <w:t xml:space="preserve">. </w:t>
      </w:r>
    </w:p>
    <w:p w14:paraId="1A09A61D" w14:textId="77777777" w:rsidR="00DE793F" w:rsidRPr="00AE0044" w:rsidRDefault="00DE793F" w:rsidP="00DE793F">
      <w:pPr>
        <w:rPr>
          <w:rFonts w:ascii="Calibri" w:hAnsi="Calibri"/>
          <w:sz w:val="20"/>
          <w:szCs w:val="20"/>
        </w:rPr>
      </w:pPr>
    </w:p>
    <w:p w14:paraId="7F3655D0" w14:textId="77777777" w:rsidR="00DE793F" w:rsidRPr="00AE0044" w:rsidRDefault="00DE793F" w:rsidP="00DE793F">
      <w:pPr>
        <w:rPr>
          <w:rFonts w:ascii="Calibri" w:hAnsi="Calibri"/>
          <w:color w:val="0563C1" w:themeColor="hyperlink"/>
          <w:sz w:val="20"/>
          <w:szCs w:val="20"/>
          <w:u w:val="single"/>
        </w:rPr>
      </w:pPr>
      <w:r w:rsidRPr="00AE0044">
        <w:rPr>
          <w:rFonts w:ascii="Calibri" w:hAnsi="Calibri"/>
          <w:sz w:val="20"/>
          <w:szCs w:val="20"/>
        </w:rPr>
        <w:t xml:space="preserve">For mer informasjon om skoleskyss: </w:t>
      </w:r>
      <w:hyperlink r:id="rId13" w:history="1">
        <w:r w:rsidRPr="00AE0044">
          <w:rPr>
            <w:rStyle w:val="Hyperkobling"/>
            <w:rFonts w:ascii="Calibri" w:hAnsi="Calibri"/>
            <w:sz w:val="20"/>
            <w:szCs w:val="20"/>
          </w:rPr>
          <w:t>www.telemark.no/skoleskyss</w:t>
        </w:r>
      </w:hyperlink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773679" w:rsidRDefault="008F2A94" w:rsidP="008F2A94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14:paraId="6FF9D939" w14:textId="77777777" w:rsidR="008F2A94" w:rsidRPr="00773679" w:rsidRDefault="008F2A94" w:rsidP="008F2A94">
      <w:pPr>
        <w:rPr>
          <w:sz w:val="20"/>
          <w:szCs w:val="20"/>
        </w:rPr>
      </w:pPr>
    </w:p>
    <w:p w14:paraId="5F0F4E3A" w14:textId="77777777" w:rsidR="008F2A94" w:rsidRDefault="008F2A94" w:rsidP="008F2A94">
      <w:pPr>
        <w:rPr>
          <w:rStyle w:val="Overskrift2Tegn"/>
        </w:rPr>
      </w:pPr>
      <w:r>
        <w:rPr>
          <w:sz w:val="20"/>
          <w:szCs w:val="20"/>
        </w:rPr>
        <w:t>{</w:t>
      </w:r>
      <w:proofErr w:type="gramStart"/>
      <w:r>
        <w:rPr>
          <w:sz w:val="20"/>
          <w:szCs w:val="20"/>
        </w:rPr>
        <w:t>avdeling</w:t>
      </w:r>
      <w:proofErr w:type="gramEnd"/>
      <w:r>
        <w:rPr>
          <w:sz w:val="20"/>
          <w:szCs w:val="20"/>
        </w:rPr>
        <w:t>}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45A6217D" w14:textId="282701F3" w:rsidR="009C6968" w:rsidRDefault="008F2A94" w:rsidP="008F2A94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7B82A229" w14:textId="77777777" w:rsidR="009C6968" w:rsidRDefault="009C6968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586B519E" w14:textId="77777777" w:rsidR="008F2A94" w:rsidRDefault="008F2A94" w:rsidP="008F2A94">
      <w:pPr>
        <w:spacing w:line="260" w:lineRule="exact"/>
        <w:rPr>
          <w:i/>
          <w:sz w:val="18"/>
          <w:szCs w:val="18"/>
        </w:rPr>
      </w:pPr>
    </w:p>
    <w:p w14:paraId="1393FDE7" w14:textId="77777777" w:rsidR="009C6968" w:rsidRPr="00B0697A" w:rsidRDefault="009C6968" w:rsidP="009C6968">
      <w:pPr>
        <w:spacing w:before="240" w:line="260" w:lineRule="exact"/>
        <w:rPr>
          <w:rFonts w:cs="Times New Roman"/>
          <w:color w:val="000000" w:themeColor="accent4"/>
          <w:sz w:val="18"/>
        </w:rPr>
      </w:pPr>
      <w:r>
        <w:rPr>
          <w:rFonts w:ascii="Calibri" w:hAnsi="Calibri"/>
          <w:sz w:val="20"/>
          <w:szCs w:val="20"/>
        </w:rPr>
        <w:t>{</w:t>
      </w:r>
      <w:proofErr w:type="gramStart"/>
      <w:r>
        <w:rPr>
          <w:rFonts w:ascii="Calibri" w:hAnsi="Calibri"/>
          <w:sz w:val="20"/>
          <w:szCs w:val="20"/>
        </w:rPr>
        <w:t>sammendrag</w:t>
      </w:r>
      <w:proofErr w:type="gramEnd"/>
      <w:r>
        <w:rPr>
          <w:rFonts w:ascii="Calibri" w:hAnsi="Calibri"/>
          <w:sz w:val="20"/>
          <w:szCs w:val="20"/>
        </w:rPr>
        <w:t>}</w:t>
      </w:r>
    </w:p>
    <w:p w14:paraId="5D940BC2" w14:textId="77777777" w:rsidR="009C6968" w:rsidRPr="004134AA" w:rsidRDefault="009C6968" w:rsidP="008F2A94">
      <w:pPr>
        <w:spacing w:line="260" w:lineRule="exact"/>
        <w:rPr>
          <w:i/>
          <w:sz w:val="18"/>
          <w:szCs w:val="18"/>
        </w:rPr>
      </w:pPr>
    </w:p>
    <w:p w14:paraId="3DA84C21" w14:textId="77777777" w:rsidR="008F2A94" w:rsidRDefault="008F2A94" w:rsidP="00A7608A">
      <w:pPr>
        <w:rPr>
          <w:rFonts w:cs="Times New Roman"/>
          <w:color w:val="000000" w:themeColor="accent4"/>
        </w:rPr>
      </w:pPr>
    </w:p>
    <w:sectPr w:rsidR="008F2A94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06DCD" w14:textId="77777777" w:rsidR="0008640C" w:rsidRDefault="0008640C">
      <w:pPr>
        <w:spacing w:line="240" w:lineRule="auto"/>
      </w:pPr>
      <w:r>
        <w:separator/>
      </w:r>
    </w:p>
  </w:endnote>
  <w:endnote w:type="continuationSeparator" w:id="0">
    <w:p w14:paraId="3BF0F14D" w14:textId="77777777" w:rsidR="0008640C" w:rsidRDefault="00086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Deja Vu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Nimbus Ro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13391B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5B6D5" w14:textId="77777777" w:rsidR="0008640C" w:rsidRDefault="0008640C">
      <w:pPr>
        <w:spacing w:line="240" w:lineRule="auto"/>
      </w:pPr>
      <w:r>
        <w:separator/>
      </w:r>
    </w:p>
  </w:footnote>
  <w:footnote w:type="continuationSeparator" w:id="0">
    <w:p w14:paraId="1E1F7C99" w14:textId="77777777" w:rsidR="0008640C" w:rsidRDefault="000864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682"/>
    <w:rsid w:val="00016A81"/>
    <w:rsid w:val="00017521"/>
    <w:rsid w:val="00017BCB"/>
    <w:rsid w:val="00076630"/>
    <w:rsid w:val="0008640C"/>
    <w:rsid w:val="000B7E1C"/>
    <w:rsid w:val="000E2416"/>
    <w:rsid w:val="000E7D65"/>
    <w:rsid w:val="00107C1D"/>
    <w:rsid w:val="0013391B"/>
    <w:rsid w:val="001512F0"/>
    <w:rsid w:val="00182F02"/>
    <w:rsid w:val="001A724B"/>
    <w:rsid w:val="001B6AC6"/>
    <w:rsid w:val="00212A21"/>
    <w:rsid w:val="00237AD8"/>
    <w:rsid w:val="002A7BB1"/>
    <w:rsid w:val="002B1730"/>
    <w:rsid w:val="002C05A2"/>
    <w:rsid w:val="002D4863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F5BE4"/>
    <w:rsid w:val="00611371"/>
    <w:rsid w:val="00620BD2"/>
    <w:rsid w:val="00633706"/>
    <w:rsid w:val="006E7C7C"/>
    <w:rsid w:val="00702458"/>
    <w:rsid w:val="00703037"/>
    <w:rsid w:val="00770839"/>
    <w:rsid w:val="00773679"/>
    <w:rsid w:val="007C1CED"/>
    <w:rsid w:val="007D6750"/>
    <w:rsid w:val="007E58A8"/>
    <w:rsid w:val="00815683"/>
    <w:rsid w:val="00821274"/>
    <w:rsid w:val="008413FF"/>
    <w:rsid w:val="008A26DA"/>
    <w:rsid w:val="008B01E6"/>
    <w:rsid w:val="008E0E08"/>
    <w:rsid w:val="008F2A94"/>
    <w:rsid w:val="00900391"/>
    <w:rsid w:val="00903F3B"/>
    <w:rsid w:val="009531AE"/>
    <w:rsid w:val="0098406C"/>
    <w:rsid w:val="009C6968"/>
    <w:rsid w:val="00A7608A"/>
    <w:rsid w:val="00A9149E"/>
    <w:rsid w:val="00AA07BF"/>
    <w:rsid w:val="00AD46A2"/>
    <w:rsid w:val="00AE0044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08D0"/>
    <w:rsid w:val="00C4396C"/>
    <w:rsid w:val="00C708B4"/>
    <w:rsid w:val="00C77A01"/>
    <w:rsid w:val="00D23472"/>
    <w:rsid w:val="00D40A9C"/>
    <w:rsid w:val="00DB3C8B"/>
    <w:rsid w:val="00DD30A4"/>
    <w:rsid w:val="00DD53D8"/>
    <w:rsid w:val="00DE793F"/>
    <w:rsid w:val="00DF3BD4"/>
    <w:rsid w:val="00EF3FCD"/>
    <w:rsid w:val="00EF678B"/>
    <w:rsid w:val="00F76E6E"/>
    <w:rsid w:val="00F828B0"/>
    <w:rsid w:val="00F96072"/>
    <w:rsid w:val="00F96569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lemark.no/skoleskys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bd6af8c3-4392-483c-b19c-63ee1b41c023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A0C51CC-0B3F-4DD2-BB47-359D353D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45DBCE90</Template>
  <TotalTime>2</TotalTime>
  <Pages>2</Pages>
  <Words>227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Mari Torsmyr Hansen</cp:lastModifiedBy>
  <cp:revision>3</cp:revision>
  <dcterms:created xsi:type="dcterms:W3CDTF">2016-05-31T06:43:00Z</dcterms:created>
  <dcterms:modified xsi:type="dcterms:W3CDTF">2016-06-06T09:01:00Z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