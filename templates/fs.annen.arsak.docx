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B44EA4">
        <w:trPr>
          <w:trHeight w:hRule="exact" w:val="1709"/>
        </w:trPr>
        <w:tc>
          <w:tcPr>
            <w:tcW w:w="4820" w:type="dxa"/>
            <w:shd w:val="clear" w:color="auto" w:fill="auto"/>
          </w:tcPr>
          <w:p w14:paraId="21890053" w14:textId="294BDD75" w:rsidR="00237AD8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gramStart"/>
            <w:r w:rsidRPr="008C6172">
              <w:rPr>
                <w:sz w:val="21"/>
                <w:szCs w:val="21"/>
              </w:rPr>
              <w:t>navn</w:t>
            </w:r>
            <w:proofErr w:type="gramEnd"/>
            <w:r w:rsidRPr="008C6172">
              <w:rPr>
                <w:sz w:val="21"/>
                <w:szCs w:val="21"/>
              </w:rPr>
              <w:t>}</w:t>
            </w:r>
          </w:p>
          <w:p w14:paraId="1FDE2641" w14:textId="77777777" w:rsidR="00237AD8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gramStart"/>
            <w:r w:rsidRPr="008C6172">
              <w:rPr>
                <w:sz w:val="21"/>
                <w:szCs w:val="21"/>
              </w:rPr>
              <w:t>adresse</w:t>
            </w:r>
            <w:proofErr w:type="gramEnd"/>
            <w:r w:rsidRPr="008C6172">
              <w:rPr>
                <w:sz w:val="21"/>
                <w:szCs w:val="21"/>
              </w:rPr>
              <w:t>}</w:t>
            </w:r>
          </w:p>
          <w:p w14:paraId="74265C82" w14:textId="02313828" w:rsidR="000B7E1C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8C6172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8C6172">
              <w:rPr>
                <w:sz w:val="21"/>
                <w:szCs w:val="21"/>
              </w:rPr>
              <w:t>} {poststed}</w:t>
            </w:r>
            <w:r w:rsidR="0055376B" w:rsidRPr="008C6172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shd w:val="clear" w:color="auto" w:fill="auto"/>
          </w:tcPr>
          <w:p w14:paraId="74265C84" w14:textId="3D9D94FF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F009A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0EA21FE9" w:rsidR="000B7E1C" w:rsidRPr="005F009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5F009A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44E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B44EA4">
              <w:rPr>
                <w:rFonts w:asciiTheme="minorHAnsi" w:hAnsiTheme="minorHAnsi" w:cstheme="minorHAnsi"/>
                <w:sz w:val="18"/>
                <w:szCs w:val="18"/>
              </w:rPr>
              <w:t xml:space="preserve">dato:  </w:t>
            </w:r>
            <w:r w:rsidR="00B76D0A" w:rsidRPr="005F009A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proofErr w:type="gramEnd"/>
            <w:r w:rsidR="00B76D0A" w:rsidRPr="005F009A"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14:paraId="74265C88" w14:textId="7CAED906" w:rsidR="0055376B" w:rsidRPr="004134AA" w:rsidRDefault="00B44EA4" w:rsidP="0055376B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237AD8" w:rsidRPr="005F009A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proofErr w:type="spellStart"/>
            <w:r w:rsidR="00237AD8" w:rsidRPr="005F009A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5D102A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="00237AD8" w:rsidRPr="005F009A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DE86E4F" w14:textId="338ACF42" w:rsidR="00F96569" w:rsidRDefault="006B0B0F" w:rsidP="006B0B0F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</w:t>
      </w:r>
      <w:r w:rsidR="00C21EF1">
        <w:rPr>
          <w:rFonts w:eastAsiaTheme="minorEastAsia" w:cstheme="minorBidi"/>
          <w:bCs/>
          <w:color w:val="auto"/>
          <w:szCs w:val="34"/>
        </w:rPr>
        <w:t xml:space="preserve">søknad om fri </w:t>
      </w:r>
      <w:r w:rsidR="00237AD8">
        <w:rPr>
          <w:rFonts w:eastAsiaTheme="minorEastAsia" w:cstheme="minorBidi"/>
          <w:bCs/>
          <w:color w:val="auto"/>
          <w:szCs w:val="34"/>
        </w:rPr>
        <w:t>skoleskyss 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5C755ABB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Vi har mottatt søknaden din om fri skoleskyss med kollektivtilbudet. </w:t>
      </w:r>
    </w:p>
    <w:p w14:paraId="1D26A9AD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</w:p>
    <w:p w14:paraId="6F482158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Du har gjort avkrysninger i søknaden som gjør at du må sende inn dokumentasjon.</w:t>
      </w:r>
    </w:p>
    <w:p w14:paraId="3D342275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</w:p>
    <w:p w14:paraId="141AB527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Søknaden din vil ikke bli behandlet før du har ettersendt nødvendig dokumentasjon. </w:t>
      </w:r>
    </w:p>
    <w:p w14:paraId="5FA45A0E" w14:textId="77777777" w:rsidR="006B0B0F" w:rsidRDefault="006B0B0F" w:rsidP="006B0B0F">
      <w:pPr>
        <w:pStyle w:val="Overskrift2"/>
        <w:rPr>
          <w:rFonts w:ascii="Gill Sans MT" w:hAnsi="Gill Sans MT" w:cs="Times New Roman"/>
          <w:sz w:val="24"/>
          <w:szCs w:val="24"/>
        </w:rPr>
      </w:pPr>
      <w:r>
        <w:rPr>
          <w:rFonts w:ascii="Gill Sans MT" w:hAnsi="Gill Sans MT" w:cs="Times New Roman"/>
          <w:sz w:val="24"/>
          <w:szCs w:val="24"/>
        </w:rPr>
        <w:t>Dette må du gjøre</w:t>
      </w:r>
    </w:p>
    <w:p w14:paraId="3F1FB077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Du må ettersende dokumentasjon fordi du har oppgitt en av følgende forhold i søknaden din: </w:t>
      </w:r>
    </w:p>
    <w:p w14:paraId="3DC195DB" w14:textId="77777777" w:rsidR="006B0B0F" w:rsidRDefault="006B0B0F" w:rsidP="006B0B0F">
      <w:pPr>
        <w:pStyle w:val="Listeavsnitt"/>
        <w:numPr>
          <w:ilvl w:val="0"/>
          <w:numId w:val="1"/>
        </w:num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Annen årsak som </w:t>
      </w:r>
      <w:proofErr w:type="spellStart"/>
      <w:r>
        <w:rPr>
          <w:rFonts w:asciiTheme="minorHAnsi" w:hAnsiTheme="minorHAnsi" w:cs="Times New Roman"/>
          <w:sz w:val="20"/>
          <w:szCs w:val="20"/>
        </w:rPr>
        <w:t>søkegrunnlag</w:t>
      </w:r>
      <w:proofErr w:type="spellEnd"/>
      <w:r>
        <w:rPr>
          <w:rFonts w:asciiTheme="minorHAnsi" w:hAnsiTheme="minorHAnsi" w:cs="Times New Roman"/>
          <w:sz w:val="20"/>
          <w:szCs w:val="20"/>
        </w:rPr>
        <w:t xml:space="preserve">: Du kan ha rett til skyss på grunn av funksjonshemming, midlertidig skade eller sykdom etter opplæringsloven § 7-3. Du må sende inn legeattest som dokumenterer at du har behov for skoleskyss selv om du bor under 6 km fra skolen. Legeattesten skal ikke være eldre enn ett år. </w:t>
      </w:r>
    </w:p>
    <w:p w14:paraId="469EB71E" w14:textId="77777777" w:rsidR="006B0B0F" w:rsidRDefault="006B0B0F" w:rsidP="006B0B0F">
      <w:pPr>
        <w:pStyle w:val="Listeavsnitt"/>
        <w:numPr>
          <w:ilvl w:val="0"/>
          <w:numId w:val="1"/>
        </w:num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Du bor på hybel: Du må sende inn gyldig leiekontrakt som minimum viser hybeladresse, leieperiode, navn på leietager og utleier, og leietager og utleiers underskrift. </w:t>
      </w:r>
    </w:p>
    <w:p w14:paraId="51E3DB74" w14:textId="77777777" w:rsidR="006B0B0F" w:rsidRDefault="006B0B0F" w:rsidP="006B0B0F">
      <w:pPr>
        <w:pStyle w:val="Listeavsnitt"/>
        <w:numPr>
          <w:ilvl w:val="0"/>
          <w:numId w:val="1"/>
        </w:num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Du har delt bosted: Du må sende inn bekreftelse for delt bosted med begge foresattes navn, adresse og underskrift. Det må fremgå av dokumentasjonen hvor du bor når (turnus). </w:t>
      </w:r>
    </w:p>
    <w:p w14:paraId="2D66DE03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</w:p>
    <w:p w14:paraId="5E5FF001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Hvis du ikke sender inn nødvendig dokumentasjon innen 3 uker vil du få avslag på søknaden din. </w:t>
      </w:r>
    </w:p>
    <w:p w14:paraId="21874B2E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</w:p>
    <w:p w14:paraId="5E5BDE01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Sammendrag av søknaden din ligger vedlagt på siste side. </w:t>
      </w:r>
    </w:p>
    <w:p w14:paraId="0560B258" w14:textId="77777777" w:rsidR="006B0B0F" w:rsidRDefault="006B0B0F" w:rsidP="006B0B0F">
      <w:pPr>
        <w:pStyle w:val="Overskrift2"/>
        <w:rPr>
          <w:rFonts w:ascii="Gill Sans MT" w:hAnsi="Gill Sans MT" w:cs="Times New Roman"/>
          <w:sz w:val="24"/>
          <w:szCs w:val="24"/>
        </w:rPr>
      </w:pPr>
      <w:r>
        <w:rPr>
          <w:rFonts w:ascii="Gill Sans MT" w:hAnsi="Gill Sans MT" w:cs="Times New Roman"/>
          <w:sz w:val="24"/>
          <w:szCs w:val="24"/>
        </w:rPr>
        <w:t>Hvor skal du sende dokumentasjonen?</w:t>
      </w:r>
    </w:p>
    <w:p w14:paraId="69A6959C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Dokumentasjonen sendes til Telemark fylkeskommune, Postboks 2844, 3702 Skien.</w:t>
      </w:r>
    </w:p>
    <w:p w14:paraId="36C671FE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Merk dokumentasjonen med ditt fulle navn, fødselsnummer (11 siffer) og skole. Konvolutten merkes med «Skoleskyss».</w:t>
      </w:r>
    </w:p>
    <w:p w14:paraId="760FDB76" w14:textId="77777777" w:rsidR="006B0B0F" w:rsidRDefault="006B0B0F" w:rsidP="006B0B0F">
      <w:pPr>
        <w:pStyle w:val="Overskrift2"/>
        <w:rPr>
          <w:rFonts w:ascii="Gill Sans MT" w:hAnsi="Gill Sans MT" w:cs="Times New Roman"/>
          <w:sz w:val="24"/>
          <w:szCs w:val="24"/>
        </w:rPr>
      </w:pPr>
      <w:r>
        <w:rPr>
          <w:rFonts w:ascii="Gill Sans MT" w:hAnsi="Gill Sans MT" w:cs="Times New Roman"/>
          <w:sz w:val="24"/>
          <w:szCs w:val="24"/>
        </w:rPr>
        <w:t>Hva gjør</w:t>
      </w:r>
      <w:bookmarkStart w:id="3" w:name="_GoBack"/>
      <w:r>
        <w:rPr>
          <w:rFonts w:ascii="Gill Sans MT" w:hAnsi="Gill Sans MT" w:cs="Times New Roman"/>
          <w:sz w:val="24"/>
          <w:szCs w:val="24"/>
        </w:rPr>
        <w:t xml:space="preserve"> </w:t>
      </w:r>
      <w:bookmarkEnd w:id="3"/>
      <w:r>
        <w:rPr>
          <w:rFonts w:ascii="Gill Sans MT" w:hAnsi="Gill Sans MT" w:cs="Times New Roman"/>
          <w:sz w:val="24"/>
          <w:szCs w:val="24"/>
        </w:rPr>
        <w:t>du i mellomtiden?</w:t>
      </w:r>
    </w:p>
    <w:p w14:paraId="596334ED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DF25A10" w14:textId="77777777" w:rsidR="006B0B0F" w:rsidRDefault="006B0B0F" w:rsidP="006B0B0F">
      <w:pPr>
        <w:pStyle w:val="Overskrift2"/>
        <w:rPr>
          <w:rFonts w:ascii="Gill Sans MT" w:hAnsi="Gill Sans MT" w:cs="Times New Roman"/>
          <w:sz w:val="24"/>
          <w:szCs w:val="24"/>
        </w:rPr>
      </w:pPr>
      <w:r>
        <w:rPr>
          <w:rFonts w:ascii="Gill Sans MT" w:hAnsi="Gill Sans MT" w:cs="Times New Roman"/>
          <w:sz w:val="24"/>
          <w:szCs w:val="24"/>
        </w:rPr>
        <w:lastRenderedPageBreak/>
        <w:t>Bor du langt fra holdeplass?</w:t>
      </w:r>
    </w:p>
    <w:p w14:paraId="6575FC37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7A59B31A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</w:p>
    <w:p w14:paraId="5E38E694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Informasjon om skyssgodtgjørelse og søknadsskjema finner du på </w:t>
      </w:r>
      <w:hyperlink r:id="rId12" w:history="1">
        <w:r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  <w:r>
        <w:rPr>
          <w:rFonts w:asciiTheme="minorHAnsi" w:hAnsiTheme="minorHAnsi" w:cs="Times New Roman"/>
          <w:sz w:val="20"/>
          <w:szCs w:val="20"/>
        </w:rPr>
        <w:t xml:space="preserve">. </w:t>
      </w:r>
    </w:p>
    <w:p w14:paraId="47F2989A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</w:p>
    <w:p w14:paraId="40D527CF" w14:textId="77777777" w:rsidR="006B0B0F" w:rsidRDefault="006B0B0F" w:rsidP="006B0B0F">
      <w:pPr>
        <w:rPr>
          <w:rFonts w:asciiTheme="minorHAnsi" w:hAnsiTheme="minorHAnsi" w:cs="Times New Roman"/>
          <w:sz w:val="20"/>
          <w:szCs w:val="20"/>
        </w:rPr>
      </w:pPr>
    </w:p>
    <w:p w14:paraId="4C64FE33" w14:textId="77777777" w:rsidR="006B0B0F" w:rsidRDefault="006B0B0F" w:rsidP="006B0B0F">
      <w:pPr>
        <w:rPr>
          <w:rStyle w:val="Hyperkobling"/>
        </w:rPr>
      </w:pPr>
      <w:r>
        <w:rPr>
          <w:rFonts w:asciiTheme="minorHAnsi" w:hAnsiTheme="minorHAnsi" w:cs="Times New Roman"/>
          <w:sz w:val="20"/>
          <w:szCs w:val="20"/>
        </w:rPr>
        <w:t xml:space="preserve">For mer informasjon om skoleskyss: </w:t>
      </w:r>
      <w:hyperlink r:id="rId13" w:history="1">
        <w:r>
          <w:rPr>
            <w:rStyle w:val="Hyperkobling"/>
            <w:rFonts w:asciiTheme="minorHAnsi" w:hAnsiTheme="minorHAnsi" w:cs="Times New Roman"/>
            <w:sz w:val="20"/>
            <w:szCs w:val="20"/>
          </w:rPr>
          <w:t>www.telemark.no/skoleskyss</w:t>
        </w:r>
      </w:hyperlink>
    </w:p>
    <w:p w14:paraId="6F3DD9BC" w14:textId="77777777" w:rsidR="006B0B0F" w:rsidRPr="006B0B0F" w:rsidRDefault="006B0B0F" w:rsidP="006B0B0F"/>
    <w:p w14:paraId="713ACA07" w14:textId="77777777" w:rsidR="00F96569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14:paraId="74265C8C" w14:textId="3715BBCA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 w:rsidR="00237AD8"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74265C8D" w14:textId="7109A6A3" w:rsidR="0055376B" w:rsidRDefault="0055376B" w:rsidP="00BA3E05">
      <w:pPr>
        <w:rPr>
          <w:sz w:val="20"/>
          <w:szCs w:val="20"/>
        </w:rPr>
      </w:pPr>
    </w:p>
    <w:p w14:paraId="1A4ABDF8" w14:textId="384848CD" w:rsidR="005F009A" w:rsidRDefault="005F009A" w:rsidP="00BA3E05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1976E9A7" w14:textId="6458B15B" w:rsidR="00A7608A" w:rsidRDefault="00B76D0A" w:rsidP="006A0F5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998CE78" w14:textId="735FFEFA" w:rsidR="006A0F58" w:rsidRDefault="006A0F58" w:rsidP="006A0F58">
      <w:pPr>
        <w:spacing w:line="260" w:lineRule="exact"/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</w:p>
    <w:p w14:paraId="44C5B83A" w14:textId="77777777" w:rsidR="006A0F58" w:rsidRDefault="006A0F5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4DA5F976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p w14:paraId="6585CB73" w14:textId="77777777" w:rsidR="006A0F58" w:rsidRPr="00FE06C3" w:rsidRDefault="006A0F58" w:rsidP="006A0F5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FE06C3">
        <w:rPr>
          <w:rFonts w:cs="Times New Roman"/>
          <w:sz w:val="20"/>
          <w:szCs w:val="20"/>
        </w:rPr>
        <w:t>{</w:t>
      </w:r>
      <w:proofErr w:type="gramStart"/>
      <w:r w:rsidRPr="00FE06C3">
        <w:rPr>
          <w:rFonts w:cs="Times New Roman"/>
          <w:sz w:val="20"/>
          <w:szCs w:val="20"/>
        </w:rPr>
        <w:t>sammendrag</w:t>
      </w:r>
      <w:proofErr w:type="gramEnd"/>
      <w:r w:rsidRPr="00FE06C3">
        <w:rPr>
          <w:rFonts w:cs="Times New Roman"/>
          <w:sz w:val="20"/>
          <w:szCs w:val="20"/>
        </w:rPr>
        <w:t>}</w:t>
      </w:r>
    </w:p>
    <w:p w14:paraId="70396933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sectPr w:rsidR="006A0F58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6707D" w14:textId="77777777" w:rsidR="00B83670" w:rsidRDefault="00B83670">
      <w:pPr>
        <w:spacing w:line="240" w:lineRule="auto"/>
      </w:pPr>
      <w:r>
        <w:separator/>
      </w:r>
    </w:p>
  </w:endnote>
  <w:endnote w:type="continuationSeparator" w:id="0">
    <w:p w14:paraId="34B30192" w14:textId="77777777" w:rsidR="00B83670" w:rsidRDefault="00B83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6B0B0F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C7DA7" w14:textId="77777777" w:rsidR="00B83670" w:rsidRDefault="00B83670">
      <w:pPr>
        <w:spacing w:line="240" w:lineRule="auto"/>
      </w:pPr>
      <w:r>
        <w:separator/>
      </w:r>
    </w:p>
  </w:footnote>
  <w:footnote w:type="continuationSeparator" w:id="0">
    <w:p w14:paraId="3CB1D5ED" w14:textId="77777777" w:rsidR="00B83670" w:rsidRDefault="00B83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17DE4"/>
    <w:multiLevelType w:val="hybridMultilevel"/>
    <w:tmpl w:val="A98A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212A21"/>
    <w:rsid w:val="00237AD8"/>
    <w:rsid w:val="002B1730"/>
    <w:rsid w:val="002C05A2"/>
    <w:rsid w:val="002D4863"/>
    <w:rsid w:val="002F74E3"/>
    <w:rsid w:val="00314787"/>
    <w:rsid w:val="003F1830"/>
    <w:rsid w:val="004134AA"/>
    <w:rsid w:val="004238B8"/>
    <w:rsid w:val="00460EF2"/>
    <w:rsid w:val="004849AC"/>
    <w:rsid w:val="00517692"/>
    <w:rsid w:val="005422D1"/>
    <w:rsid w:val="0055376B"/>
    <w:rsid w:val="005D102A"/>
    <w:rsid w:val="005F009A"/>
    <w:rsid w:val="005F5BE4"/>
    <w:rsid w:val="00620BD2"/>
    <w:rsid w:val="00633706"/>
    <w:rsid w:val="006A0F58"/>
    <w:rsid w:val="006B0B0F"/>
    <w:rsid w:val="006E7C7C"/>
    <w:rsid w:val="00702458"/>
    <w:rsid w:val="00703037"/>
    <w:rsid w:val="00770839"/>
    <w:rsid w:val="00773679"/>
    <w:rsid w:val="00793642"/>
    <w:rsid w:val="007A4E1C"/>
    <w:rsid w:val="007D6750"/>
    <w:rsid w:val="007E58A8"/>
    <w:rsid w:val="007F7238"/>
    <w:rsid w:val="00815683"/>
    <w:rsid w:val="00821274"/>
    <w:rsid w:val="008413FF"/>
    <w:rsid w:val="008A26DA"/>
    <w:rsid w:val="008B01E6"/>
    <w:rsid w:val="008C6172"/>
    <w:rsid w:val="00900391"/>
    <w:rsid w:val="00903F3B"/>
    <w:rsid w:val="009531AE"/>
    <w:rsid w:val="0098406C"/>
    <w:rsid w:val="009E49A8"/>
    <w:rsid w:val="00A65B1D"/>
    <w:rsid w:val="00A7608A"/>
    <w:rsid w:val="00A9149E"/>
    <w:rsid w:val="00AA07BF"/>
    <w:rsid w:val="00AB0D88"/>
    <w:rsid w:val="00AD46A2"/>
    <w:rsid w:val="00B44EA4"/>
    <w:rsid w:val="00B665A6"/>
    <w:rsid w:val="00B76CCC"/>
    <w:rsid w:val="00B76D0A"/>
    <w:rsid w:val="00B83670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D23472"/>
    <w:rsid w:val="00D40A9C"/>
    <w:rsid w:val="00DB3C8B"/>
    <w:rsid w:val="00DD25B8"/>
    <w:rsid w:val="00DD30A4"/>
    <w:rsid w:val="00DD53D8"/>
    <w:rsid w:val="00DF3BD4"/>
    <w:rsid w:val="00E7190B"/>
    <w:rsid w:val="00EF3FCD"/>
    <w:rsid w:val="00F22C97"/>
    <w:rsid w:val="00F76E6E"/>
    <w:rsid w:val="00F828B0"/>
    <w:rsid w:val="00F96072"/>
    <w:rsid w:val="00F96569"/>
    <w:rsid w:val="00FB7E7A"/>
    <w:rsid w:val="00FE06C3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Rentekst">
    <w:name w:val="Plain Text"/>
    <w:basedOn w:val="Normal"/>
    <w:link w:val="RentekstTegn"/>
    <w:uiPriority w:val="99"/>
    <w:semiHidden/>
    <w:unhideWhenUsed/>
    <w:rsid w:val="007A4E1C"/>
    <w:pPr>
      <w:suppressAutoHyphens w:val="0"/>
      <w:spacing w:line="240" w:lineRule="auto"/>
    </w:pPr>
    <w:rPr>
      <w:rFonts w:ascii="Arial" w:hAnsi="Arial" w:cstheme="minorBidi"/>
      <w:color w:val="auto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7A4E1C"/>
    <w:rPr>
      <w:rFonts w:ascii="Arial" w:eastAsia="Times New Roman" w:hAnsi="Arial" w:cstheme="minorBidi"/>
      <w:sz w:val="22"/>
      <w:szCs w:val="21"/>
      <w:lang w:val="nb-NO" w:eastAsia="en-US" w:bidi="ar-SA"/>
    </w:rPr>
  </w:style>
  <w:style w:type="paragraph" w:styleId="Listeavsnitt">
    <w:name w:val="List Paragraph"/>
    <w:basedOn w:val="Normal"/>
    <w:uiPriority w:val="34"/>
    <w:qFormat/>
    <w:rsid w:val="006B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lemark.no/skoleskys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bd6af8c3-4392-483c-b19c-63ee1b41c023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6CF5A89-7A47-4324-8D62-7599AA47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DA695762</Template>
  <TotalTime>0</TotalTime>
  <Pages>3</Pages>
  <Words>373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2</cp:revision>
  <cp:lastPrinted>2016-06-02T13:49:00Z</cp:lastPrinted>
  <dcterms:created xsi:type="dcterms:W3CDTF">2017-06-02T09:04:00Z</dcterms:created>
  <dcterms:modified xsi:type="dcterms:W3CDTF">2017-06-02T09:04:00Z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